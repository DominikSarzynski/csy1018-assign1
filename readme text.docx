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CCA" w:rsidRDefault="00605CCA">
      <w:pPr>
        <w:pStyle w:val="Title"/>
      </w:pPr>
    </w:p>
    <w:p w:rsidR="008C78ED" w:rsidRDefault="008C78ED" w:rsidP="00605CCA">
      <w:pPr>
        <w:pStyle w:val="Title"/>
        <w:jc w:val="center"/>
        <w:rPr>
          <w:rFonts w:ascii="Arial" w:hAnsi="Arial" w:cs="Arial"/>
        </w:rPr>
      </w:pPr>
    </w:p>
    <w:p w:rsidR="008C78ED" w:rsidRDefault="008C78ED" w:rsidP="00605CCA">
      <w:pPr>
        <w:pStyle w:val="Title"/>
        <w:jc w:val="center"/>
        <w:rPr>
          <w:rFonts w:ascii="Arial" w:hAnsi="Arial" w:cs="Arial"/>
        </w:rPr>
      </w:pPr>
    </w:p>
    <w:p w:rsidR="008C78ED" w:rsidRDefault="008C78ED" w:rsidP="00605CCA">
      <w:pPr>
        <w:pStyle w:val="Title"/>
        <w:jc w:val="center"/>
        <w:rPr>
          <w:rFonts w:ascii="Arial" w:hAnsi="Arial" w:cs="Arial"/>
        </w:rPr>
      </w:pPr>
    </w:p>
    <w:p w:rsidR="00771F16" w:rsidRPr="00590009" w:rsidRDefault="00605CCA" w:rsidP="00605CCA">
      <w:pPr>
        <w:pStyle w:val="Title"/>
        <w:jc w:val="center"/>
        <w:rPr>
          <w:rFonts w:ascii="Arial" w:hAnsi="Arial" w:cs="Arial"/>
        </w:rPr>
      </w:pPr>
      <w:r w:rsidRPr="00590009">
        <w:rPr>
          <w:rFonts w:ascii="Arial" w:hAnsi="Arial" w:cs="Arial"/>
        </w:rPr>
        <w:t>CSY</w:t>
      </w:r>
      <w:r w:rsidR="004F1132" w:rsidRPr="00590009">
        <w:rPr>
          <w:rFonts w:ascii="Arial" w:hAnsi="Arial" w:cs="Arial"/>
        </w:rPr>
        <w:t>1018-assign1</w:t>
      </w:r>
    </w:p>
    <w:p w:rsidR="00771F16" w:rsidRPr="00590009" w:rsidRDefault="004F1132" w:rsidP="00605CCA">
      <w:pPr>
        <w:pStyle w:val="Heading1"/>
        <w:jc w:val="center"/>
        <w:rPr>
          <w:rFonts w:ascii="Arial" w:hAnsi="Arial" w:cs="Arial"/>
        </w:rPr>
      </w:pPr>
      <w:r w:rsidRPr="00590009">
        <w:rPr>
          <w:rFonts w:ascii="Arial" w:hAnsi="Arial" w:cs="Arial"/>
        </w:rPr>
        <w:t>Assi</w:t>
      </w:r>
      <w:r w:rsidR="00605CCA" w:rsidRPr="00590009">
        <w:rPr>
          <w:rFonts w:ascii="Arial" w:hAnsi="Arial" w:cs="Arial"/>
        </w:rPr>
        <w:t>gnment 1 for Web Development CSY</w:t>
      </w:r>
      <w:r w:rsidRPr="00590009">
        <w:rPr>
          <w:rFonts w:ascii="Arial" w:hAnsi="Arial" w:cs="Arial"/>
        </w:rPr>
        <w:t>1018.</w:t>
      </w:r>
    </w:p>
    <w:p w:rsidR="00605CCA" w:rsidRPr="00590009" w:rsidRDefault="00605CCA" w:rsidP="00605CCA">
      <w:pPr>
        <w:jc w:val="center"/>
        <w:rPr>
          <w:rFonts w:ascii="Arial" w:hAnsi="Arial" w:cs="Arial"/>
        </w:rPr>
      </w:pPr>
    </w:p>
    <w:p w:rsidR="00605CCA" w:rsidRPr="00590009" w:rsidRDefault="00605CCA" w:rsidP="00605CCA">
      <w:pPr>
        <w:pStyle w:val="Heading5"/>
        <w:jc w:val="center"/>
        <w:rPr>
          <w:rFonts w:ascii="Arial" w:hAnsi="Arial" w:cs="Arial"/>
          <w:sz w:val="32"/>
          <w:szCs w:val="32"/>
        </w:rPr>
      </w:pPr>
      <w:r w:rsidRPr="00590009">
        <w:rPr>
          <w:rFonts w:ascii="Arial" w:hAnsi="Arial" w:cs="Arial"/>
          <w:sz w:val="32"/>
          <w:szCs w:val="32"/>
        </w:rPr>
        <w:t>Dominik Sarzynski, student no 16441814.</w:t>
      </w:r>
    </w:p>
    <w:p w:rsidR="00605CCA" w:rsidRPr="00590009" w:rsidRDefault="00605CCA" w:rsidP="00605CCA">
      <w:pPr>
        <w:jc w:val="center"/>
        <w:rPr>
          <w:rFonts w:ascii="Arial" w:hAnsi="Arial" w:cs="Arial"/>
        </w:rPr>
      </w:pPr>
    </w:p>
    <w:p w:rsidR="00605CCA" w:rsidRPr="00590009" w:rsidRDefault="00605CCA" w:rsidP="00605CCA">
      <w:pPr>
        <w:jc w:val="center"/>
        <w:rPr>
          <w:rFonts w:ascii="Arial" w:hAnsi="Arial" w:cs="Arial"/>
        </w:rPr>
      </w:pPr>
    </w:p>
    <w:p w:rsidR="00605CCA" w:rsidRDefault="00605CCA" w:rsidP="00605CCA">
      <w:pPr>
        <w:jc w:val="center"/>
      </w:pPr>
    </w:p>
    <w:p w:rsidR="00605CCA" w:rsidRDefault="00605CCA" w:rsidP="00605CCA">
      <w:pPr>
        <w:jc w:val="center"/>
      </w:pPr>
    </w:p>
    <w:p w:rsidR="00605CCA" w:rsidRDefault="00605CCA" w:rsidP="00605CCA">
      <w:pPr>
        <w:jc w:val="center"/>
      </w:pPr>
    </w:p>
    <w:p w:rsidR="00605CCA" w:rsidRDefault="00605CCA" w:rsidP="00605CCA">
      <w:pPr>
        <w:jc w:val="center"/>
        <w:rPr>
          <w:b/>
          <w:bCs/>
        </w:rPr>
      </w:pPr>
      <w:r>
        <w:rPr>
          <w:b/>
          <w:bCs/>
        </w:rPr>
        <w:br w:type="page"/>
      </w:r>
    </w:p>
    <w:p w:rsidR="00605CCA" w:rsidRPr="00605CCA" w:rsidRDefault="00605CCA" w:rsidP="00605CCA"/>
    <w:p w:rsidR="004F1132" w:rsidRPr="00590009" w:rsidRDefault="004F1132" w:rsidP="004F1132">
      <w:pPr>
        <w:pStyle w:val="Heading3"/>
        <w:rPr>
          <w:rFonts w:ascii="Arial" w:hAnsi="Arial" w:cs="Arial"/>
          <w:sz w:val="22"/>
          <w:szCs w:val="22"/>
        </w:rPr>
      </w:pPr>
      <w:r w:rsidRPr="00590009">
        <w:rPr>
          <w:rFonts w:ascii="Arial" w:hAnsi="Arial" w:cs="Arial"/>
          <w:sz w:val="22"/>
          <w:szCs w:val="22"/>
        </w:rPr>
        <w:t>Index Page</w:t>
      </w:r>
    </w:p>
    <w:p w:rsidR="004F1132" w:rsidRPr="00590009" w:rsidRDefault="004F1132" w:rsidP="004F1132">
      <w:pPr>
        <w:rPr>
          <w:rFonts w:ascii="Arial" w:hAnsi="Arial" w:cs="Arial"/>
        </w:rPr>
      </w:pPr>
    </w:p>
    <w:p w:rsidR="00D37401" w:rsidRPr="00590009" w:rsidRDefault="004F1132" w:rsidP="004F1132">
      <w:pPr>
        <w:rPr>
          <w:rFonts w:ascii="Arial" w:hAnsi="Arial" w:cs="Arial"/>
        </w:rPr>
      </w:pPr>
      <w:r w:rsidRPr="00590009">
        <w:rPr>
          <w:rFonts w:ascii="Arial" w:hAnsi="Arial" w:cs="Arial"/>
        </w:rPr>
        <w:t>Aim was to create clean and minimalistic main page, with navigation bar on top</w:t>
      </w:r>
      <w:r w:rsidR="00A854E4" w:rsidRPr="00590009">
        <w:rPr>
          <w:rFonts w:ascii="Arial" w:hAnsi="Arial" w:cs="Arial"/>
        </w:rPr>
        <w:t>, main content below</w:t>
      </w:r>
      <w:r w:rsidR="00D03AD6" w:rsidRPr="00590009">
        <w:rPr>
          <w:rFonts w:ascii="Arial" w:hAnsi="Arial" w:cs="Arial"/>
        </w:rPr>
        <w:t xml:space="preserve"> and pictures at the bottom wit</w:t>
      </w:r>
      <w:r w:rsidR="00A854E4" w:rsidRPr="00590009">
        <w:rPr>
          <w:rFonts w:ascii="Arial" w:hAnsi="Arial" w:cs="Arial"/>
        </w:rPr>
        <w:t xml:space="preserve">h links to subpages. In navigation bar was placed necessary links to subpages: </w:t>
      </w:r>
      <w:r w:rsidR="00A854E4" w:rsidRPr="00590009">
        <w:rPr>
          <w:rFonts w:ascii="Arial" w:hAnsi="Arial" w:cs="Arial"/>
          <w:i/>
        </w:rPr>
        <w:t xml:space="preserve">CV, bio, contact </w:t>
      </w:r>
      <w:r w:rsidR="00A854E4" w:rsidRPr="00590009">
        <w:rPr>
          <w:rFonts w:ascii="Arial" w:hAnsi="Arial" w:cs="Arial"/>
        </w:rPr>
        <w:t>and added hover effect with changing color of text. Later this effect was changed to adding t</w:t>
      </w:r>
      <w:r w:rsidR="00D03AD6" w:rsidRPr="00590009">
        <w:rPr>
          <w:rFonts w:ascii="Arial" w:hAnsi="Arial" w:cs="Arial"/>
        </w:rPr>
        <w:t>ext shadow when hover and text</w:t>
      </w:r>
      <w:r w:rsidR="00A854E4" w:rsidRPr="00590009">
        <w:rPr>
          <w:rFonts w:ascii="Arial" w:hAnsi="Arial" w:cs="Arial"/>
        </w:rPr>
        <w:t xml:space="preserve"> color was changed.</w:t>
      </w:r>
    </w:p>
    <w:p w:rsidR="004F1132" w:rsidRPr="00590009" w:rsidRDefault="00A854E4" w:rsidP="004F1132">
      <w:pPr>
        <w:rPr>
          <w:rFonts w:ascii="Arial" w:hAnsi="Arial" w:cs="Arial"/>
        </w:rPr>
      </w:pPr>
      <w:r w:rsidRPr="00590009">
        <w:rPr>
          <w:rFonts w:ascii="Arial" w:hAnsi="Arial" w:cs="Arial"/>
        </w:rPr>
        <w:t xml:space="preserve">Background in title was </w:t>
      </w:r>
      <w:r w:rsidR="004751FE" w:rsidRPr="00590009">
        <w:rPr>
          <w:rFonts w:ascii="Arial" w:hAnsi="Arial" w:cs="Arial"/>
        </w:rPr>
        <w:t>downloaded from pexels</w:t>
      </w:r>
      <w:r w:rsidR="00D37401" w:rsidRPr="00590009">
        <w:rPr>
          <w:rFonts w:ascii="Arial" w:hAnsi="Arial" w:cs="Arial"/>
        </w:rPr>
        <w:t>.com. Parall</w:t>
      </w:r>
      <w:r w:rsidR="00D03AD6" w:rsidRPr="00590009">
        <w:rPr>
          <w:rFonts w:ascii="Arial" w:hAnsi="Arial" w:cs="Arial"/>
        </w:rPr>
        <w:t>ax effect is</w:t>
      </w:r>
      <w:r w:rsidR="00D37401" w:rsidRPr="00590009">
        <w:rPr>
          <w:rFonts w:ascii="Arial" w:hAnsi="Arial" w:cs="Arial"/>
        </w:rPr>
        <w:t xml:space="preserve"> used for background. </w:t>
      </w:r>
    </w:p>
    <w:p w:rsidR="00D37401" w:rsidRPr="00590009" w:rsidRDefault="00D37401" w:rsidP="004F1132">
      <w:pPr>
        <w:rPr>
          <w:rFonts w:ascii="Arial" w:hAnsi="Arial" w:cs="Arial"/>
        </w:rPr>
      </w:pPr>
      <w:r w:rsidRPr="00590009">
        <w:rPr>
          <w:rFonts w:ascii="Arial" w:hAnsi="Arial" w:cs="Arial"/>
        </w:rPr>
        <w:t>Bottom part consist of three images which also are links to subpages</w:t>
      </w:r>
      <w:r w:rsidR="00D03AD6" w:rsidRPr="00590009">
        <w:rPr>
          <w:rFonts w:ascii="Arial" w:hAnsi="Arial" w:cs="Arial"/>
        </w:rPr>
        <w:t>:</w:t>
      </w:r>
      <w:r w:rsidRPr="00590009">
        <w:rPr>
          <w:rFonts w:ascii="Arial" w:hAnsi="Arial" w:cs="Arial"/>
        </w:rPr>
        <w:t xml:space="preserve"> </w:t>
      </w:r>
      <w:r w:rsidRPr="00590009">
        <w:rPr>
          <w:rFonts w:ascii="Arial" w:hAnsi="Arial" w:cs="Arial"/>
          <w:i/>
        </w:rPr>
        <w:t xml:space="preserve">cv, bio, contact. </w:t>
      </w:r>
      <w:r w:rsidR="00D03AD6" w:rsidRPr="00590009">
        <w:rPr>
          <w:rFonts w:ascii="Arial" w:hAnsi="Arial" w:cs="Arial"/>
        </w:rPr>
        <w:t>T</w:t>
      </w:r>
      <w:r w:rsidRPr="00590009">
        <w:rPr>
          <w:rFonts w:ascii="Arial" w:hAnsi="Arial" w:cs="Arial"/>
        </w:rPr>
        <w:t>here is information text</w:t>
      </w:r>
      <w:r w:rsidR="00D03AD6" w:rsidRPr="00590009">
        <w:rPr>
          <w:rFonts w:ascii="Arial" w:hAnsi="Arial" w:cs="Arial"/>
        </w:rPr>
        <w:t xml:space="preserve"> over images, describing</w:t>
      </w:r>
      <w:r w:rsidRPr="00590009">
        <w:rPr>
          <w:rFonts w:ascii="Arial" w:hAnsi="Arial" w:cs="Arial"/>
        </w:rPr>
        <w:t xml:space="preserve"> to which subpage each picture links.</w:t>
      </w:r>
      <w:r w:rsidR="00D53E91" w:rsidRPr="00590009">
        <w:rPr>
          <w:rFonts w:ascii="Arial" w:hAnsi="Arial" w:cs="Arial"/>
        </w:rPr>
        <w:t xml:space="preserve"> Unfortunately</w:t>
      </w:r>
      <w:r w:rsidR="00590009">
        <w:rPr>
          <w:rFonts w:ascii="Arial" w:hAnsi="Arial" w:cs="Arial"/>
        </w:rPr>
        <w:t>,</w:t>
      </w:r>
      <w:r w:rsidR="00D53E91" w:rsidRPr="00590009">
        <w:rPr>
          <w:rFonts w:ascii="Arial" w:hAnsi="Arial" w:cs="Arial"/>
        </w:rPr>
        <w:t xml:space="preserve"> I was unable to size pictures accurately. When displayed in column, everything looks good but when displayed as row, pictures are much smaller. </w:t>
      </w:r>
      <w:r w:rsidR="0019540F" w:rsidRPr="00590009">
        <w:rPr>
          <w:rFonts w:ascii="Arial" w:hAnsi="Arial" w:cs="Arial"/>
        </w:rPr>
        <w:t>I tried to forced size but that did not work too.</w:t>
      </w:r>
    </w:p>
    <w:p w:rsidR="009B743C" w:rsidRPr="00590009" w:rsidRDefault="009B743C" w:rsidP="004F1132">
      <w:pPr>
        <w:rPr>
          <w:rFonts w:ascii="Arial" w:hAnsi="Arial" w:cs="Arial"/>
        </w:rPr>
      </w:pPr>
      <w:r w:rsidRPr="00590009">
        <w:rPr>
          <w:rFonts w:ascii="Arial" w:hAnsi="Arial" w:cs="Arial"/>
        </w:rPr>
        <w:t>On left side of page is aside column anchored with arrow</w:t>
      </w:r>
      <w:r w:rsidR="004751FE" w:rsidRPr="00590009">
        <w:rPr>
          <w:rFonts w:ascii="Arial" w:hAnsi="Arial" w:cs="Arial"/>
        </w:rPr>
        <w:t xml:space="preserve"> (font awesome</w:t>
      </w:r>
      <w:r w:rsidR="007912B3" w:rsidRPr="00590009">
        <w:rPr>
          <w:rFonts w:ascii="Arial" w:hAnsi="Arial" w:cs="Arial"/>
        </w:rPr>
        <w:t xml:space="preserve"> icon</w:t>
      </w:r>
      <w:r w:rsidR="004751FE" w:rsidRPr="00590009">
        <w:rPr>
          <w:rFonts w:ascii="Arial" w:hAnsi="Arial" w:cs="Arial"/>
        </w:rPr>
        <w:t>)</w:t>
      </w:r>
      <w:r w:rsidRPr="00590009">
        <w:rPr>
          <w:rFonts w:ascii="Arial" w:hAnsi="Arial" w:cs="Arial"/>
        </w:rPr>
        <w:t xml:space="preserve"> pointing up ad is used as </w:t>
      </w:r>
      <w:r w:rsidRPr="00590009">
        <w:rPr>
          <w:rFonts w:ascii="Arial" w:hAnsi="Arial" w:cs="Arial"/>
          <w:i/>
        </w:rPr>
        <w:t xml:space="preserve">back to top </w:t>
      </w:r>
      <w:r w:rsidRPr="00590009">
        <w:rPr>
          <w:rFonts w:ascii="Arial" w:hAnsi="Arial" w:cs="Arial"/>
        </w:rPr>
        <w:t>button. When hover over arrow it will change size 1,5 times.</w:t>
      </w:r>
    </w:p>
    <w:p w:rsidR="00D37401" w:rsidRPr="00590009" w:rsidRDefault="00D37401" w:rsidP="004F1132">
      <w:pPr>
        <w:rPr>
          <w:rFonts w:ascii="Arial" w:hAnsi="Arial" w:cs="Arial"/>
        </w:rPr>
      </w:pPr>
      <w:r w:rsidRPr="00590009">
        <w:rPr>
          <w:rFonts w:ascii="Arial" w:hAnsi="Arial" w:cs="Arial"/>
        </w:rPr>
        <w:t xml:space="preserve">On very bottom of page </w:t>
      </w:r>
      <w:r w:rsidR="009B743C" w:rsidRPr="00590009">
        <w:rPr>
          <w:rFonts w:ascii="Arial" w:hAnsi="Arial" w:cs="Arial"/>
        </w:rPr>
        <w:t>is footer.</w:t>
      </w:r>
    </w:p>
    <w:p w:rsidR="00406DD2" w:rsidRPr="00590009" w:rsidRDefault="00406DD2" w:rsidP="004F1132">
      <w:pPr>
        <w:rPr>
          <w:rFonts w:ascii="Arial" w:hAnsi="Arial" w:cs="Arial"/>
        </w:rPr>
      </w:pPr>
      <w:r w:rsidRPr="00590009">
        <w:rPr>
          <w:rFonts w:ascii="Arial" w:hAnsi="Arial" w:cs="Arial"/>
        </w:rPr>
        <w:t xml:space="preserve">Index page has been changed few times, to comply with material design. </w:t>
      </w:r>
      <w:r w:rsidR="004751FE" w:rsidRPr="00590009">
        <w:rPr>
          <w:rFonts w:ascii="Arial" w:hAnsi="Arial" w:cs="Arial"/>
        </w:rPr>
        <w:t>Color scheme used were influenced</w:t>
      </w:r>
      <w:r w:rsidRPr="00590009">
        <w:rPr>
          <w:rFonts w:ascii="Arial" w:hAnsi="Arial" w:cs="Arial"/>
        </w:rPr>
        <w:t xml:space="preserve"> by materialpalette.com. </w:t>
      </w:r>
    </w:p>
    <w:p w:rsidR="004751FE" w:rsidRPr="00590009" w:rsidRDefault="004751FE" w:rsidP="004F1132">
      <w:pPr>
        <w:rPr>
          <w:rFonts w:ascii="Arial" w:hAnsi="Arial" w:cs="Arial"/>
        </w:rPr>
      </w:pPr>
      <w:r w:rsidRPr="00590009">
        <w:rPr>
          <w:rFonts w:ascii="Arial" w:hAnsi="Arial" w:cs="Arial"/>
        </w:rPr>
        <w:t>Also below navigation bar I added area with links for social media, which I wanted to place as column on left. That setup created for me too many problems so I end up with simpler layout.</w:t>
      </w:r>
    </w:p>
    <w:p w:rsidR="0019540F" w:rsidRPr="00590009" w:rsidRDefault="0019540F" w:rsidP="004F1132">
      <w:pPr>
        <w:rPr>
          <w:rFonts w:ascii="Arial" w:hAnsi="Arial" w:cs="Arial"/>
        </w:rPr>
      </w:pPr>
      <w:r w:rsidRPr="00590009">
        <w:rPr>
          <w:rFonts w:ascii="Arial" w:hAnsi="Arial" w:cs="Arial"/>
        </w:rPr>
        <w:t xml:space="preserve">I also added author, description and keywords in meta tags as well as make links open in separate tabs. </w:t>
      </w:r>
      <w:r w:rsidRPr="00590009">
        <w:rPr>
          <w:rFonts w:ascii="Arial" w:hAnsi="Arial" w:cs="Arial"/>
          <w:lang w:val="pl-PL"/>
        </w:rPr>
        <w:t xml:space="preserve">I have watched some video tutorials to improve my basics (Ref: </w:t>
      </w:r>
      <w:r w:rsidRPr="00590009">
        <w:rPr>
          <w:rStyle w:val="lookup-resultcontent"/>
          <w:rFonts w:ascii="Arial" w:hAnsi="Arial" w:cs="Arial"/>
          <w:color w:val="505050"/>
          <w:lang w:val="pl-PL"/>
        </w:rPr>
        <w:t>Pasja informatyki (2016)</w:t>
      </w:r>
      <w:r w:rsidRPr="00590009">
        <w:rPr>
          <w:rStyle w:val="apple-converted-space"/>
          <w:rFonts w:ascii="Arial" w:hAnsi="Arial" w:cs="Arial"/>
          <w:color w:val="505050"/>
          <w:lang w:val="pl-PL"/>
        </w:rPr>
        <w:t> </w:t>
      </w:r>
      <w:r w:rsidRPr="00590009">
        <w:rPr>
          <w:rStyle w:val="lookup-resultcontent"/>
          <w:rFonts w:ascii="Arial" w:hAnsi="Arial" w:cs="Arial"/>
          <w:i/>
          <w:iCs/>
          <w:color w:val="505050"/>
          <w:lang w:val="pl-PL"/>
        </w:rPr>
        <w:t>Programowanie webowe odc. 1: Rozpoczynamy pracę z kodem!</w:t>
      </w:r>
      <w:r w:rsidRPr="00590009">
        <w:rPr>
          <w:rStyle w:val="apple-converted-space"/>
          <w:rFonts w:ascii="Arial" w:hAnsi="Arial" w:cs="Arial"/>
          <w:color w:val="505050"/>
          <w:lang w:val="pl-PL"/>
        </w:rPr>
        <w:t> </w:t>
      </w:r>
      <w:r w:rsidRPr="00590009">
        <w:rPr>
          <w:rStyle w:val="lookup-resultcontent"/>
          <w:rFonts w:ascii="Arial" w:hAnsi="Arial" w:cs="Arial"/>
          <w:color w:val="505050"/>
        </w:rPr>
        <w:t>Available at: https://www.youtube.com/watch?v=45jobCQe71k (Accessed: 3 January 2017).</w:t>
      </w:r>
    </w:p>
    <w:p w:rsidR="00D03AD6" w:rsidRDefault="0019540F" w:rsidP="004F1132">
      <w:pPr>
        <w:rPr>
          <w:rFonts w:ascii="Arial" w:hAnsi="Arial" w:cs="Arial"/>
        </w:rPr>
      </w:pPr>
      <w:r w:rsidRPr="00590009">
        <w:rPr>
          <w:rFonts w:ascii="Arial" w:hAnsi="Arial" w:cs="Arial"/>
        </w:rPr>
        <w:t>For some reason my index page is wider than screen. Other subpages behave normal. I tried to identify problem by inspecting page but it still need some work.</w:t>
      </w:r>
      <w:r w:rsidR="00590009">
        <w:rPr>
          <w:rFonts w:ascii="Arial" w:hAnsi="Arial" w:cs="Arial"/>
        </w:rPr>
        <w:t xml:space="preserve"> </w:t>
      </w:r>
    </w:p>
    <w:p w:rsidR="00590009" w:rsidRPr="00590009" w:rsidRDefault="00590009" w:rsidP="004F1132">
      <w:pPr>
        <w:rPr>
          <w:rFonts w:ascii="Arial" w:hAnsi="Arial" w:cs="Arial"/>
        </w:rPr>
      </w:pPr>
    </w:p>
    <w:p w:rsidR="00FE63A2" w:rsidRDefault="00FE63A2" w:rsidP="004F1132"/>
    <w:p w:rsidR="00FE63A2" w:rsidRDefault="00FE63A2" w:rsidP="00FE63A2">
      <w:r>
        <w:br w:type="page"/>
      </w:r>
    </w:p>
    <w:p w:rsidR="00FE63A2" w:rsidRPr="00590009" w:rsidRDefault="00FE63A2" w:rsidP="00FE63A2">
      <w:pPr>
        <w:rPr>
          <w:rFonts w:ascii="Arial" w:hAnsi="Arial" w:cs="Arial"/>
        </w:rPr>
      </w:pPr>
      <w:r w:rsidRPr="00590009">
        <w:rPr>
          <w:rFonts w:ascii="Arial" w:hAnsi="Arial" w:cs="Arial"/>
        </w:rPr>
        <w:lastRenderedPageBreak/>
        <w:t xml:space="preserve">Index page </w:t>
      </w:r>
      <w:r w:rsidRPr="00590009">
        <w:rPr>
          <w:rFonts w:ascii="Arial" w:hAnsi="Arial" w:cs="Arial"/>
          <w:noProof/>
          <w:lang w:val="en-GB"/>
        </w:rPr>
        <mc:AlternateContent>
          <mc:Choice Requires="wps">
            <w:drawing>
              <wp:anchor distT="0" distB="0" distL="114300" distR="114300" simplePos="0" relativeHeight="251664384" behindDoc="0" locked="0" layoutInCell="1" allowOverlap="1" wp14:anchorId="10B2B69C" wp14:editId="33143452">
                <wp:simplePos x="0" y="0"/>
                <wp:positionH relativeFrom="column">
                  <wp:posOffset>12700</wp:posOffset>
                </wp:positionH>
                <wp:positionV relativeFrom="paragraph">
                  <wp:posOffset>4006850</wp:posOffset>
                </wp:positionV>
                <wp:extent cx="5962650" cy="2794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5962650" cy="279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2B69C" id="Rectangle 6" o:spid="_x0000_s1026" style="position:absolute;margin-left:1pt;margin-top:315.5pt;width:469.5pt;height: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Footer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3360" behindDoc="0" locked="0" layoutInCell="1" allowOverlap="1" wp14:anchorId="292809BA" wp14:editId="0009F98B">
                <wp:simplePos x="0" y="0"/>
                <wp:positionH relativeFrom="column">
                  <wp:posOffset>57150</wp:posOffset>
                </wp:positionH>
                <wp:positionV relativeFrom="paragraph">
                  <wp:posOffset>1841500</wp:posOffset>
                </wp:positionV>
                <wp:extent cx="5873750" cy="21463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5873750" cy="2146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809BA" id="Rectangle 5" o:spid="_x0000_s1027" style="position:absolute;margin-left:4.5pt;margin-top:145pt;width:462.5pt;height:1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Main</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2336" behindDoc="0" locked="0" layoutInCell="1" allowOverlap="1" wp14:anchorId="19B6FC3A" wp14:editId="1BF6EF6D">
                <wp:simplePos x="0" y="0"/>
                <wp:positionH relativeFrom="column">
                  <wp:posOffset>577850</wp:posOffset>
                </wp:positionH>
                <wp:positionV relativeFrom="paragraph">
                  <wp:posOffset>1168400</wp:posOffset>
                </wp:positionV>
                <wp:extent cx="4794250" cy="6223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4794250" cy="6223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Title /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6FC3A" id="Rectangle 4" o:spid="_x0000_s1028" style="position:absolute;margin-left:45.5pt;margin-top:92pt;width:377.5pt;height: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" fillcolor="#dfe3e5 [3214]" strokecolor="#0d5571 [1604]" strokeweight="1pt">
                <v:textbox>
                  <w:txbxContent>
                    <w:p w:rsidR="00FE63A2" w:rsidRPr="00B636F6" w:rsidRDefault="00FE63A2" w:rsidP="00FE63A2">
                      <w:pPr>
                        <w:jc w:val="center"/>
                        <w:rPr>
                          <w:color w:val="000000" w:themeColor="text1"/>
                        </w:rPr>
                      </w:pPr>
                      <w:r w:rsidRPr="00B636F6">
                        <w:rPr>
                          <w:color w:val="000000" w:themeColor="text1"/>
                        </w:rPr>
                        <w:t>Title / Logo</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1312" behindDoc="0" locked="0" layoutInCell="1" allowOverlap="1" wp14:anchorId="6B4BEC20" wp14:editId="5AAE72D9">
                <wp:simplePos x="0" y="0"/>
                <wp:positionH relativeFrom="column">
                  <wp:posOffset>31750</wp:posOffset>
                </wp:positionH>
                <wp:positionV relativeFrom="paragraph">
                  <wp:posOffset>844550</wp:posOffset>
                </wp:positionV>
                <wp:extent cx="5930900" cy="2857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593090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Pr>
                                <w:color w:val="000000" w:themeColor="text1"/>
                              </w:rPr>
                              <w:t>Social network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BEC20" id="Rectangle 3" o:spid="_x0000_s1029" style="position:absolute;margin-left:2.5pt;margin-top:66.5pt;width:467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" fillcolor="white [3212]" strokecolor="#0d5571 [1604]" strokeweight="1pt">
                <v:textbox>
                  <w:txbxContent>
                    <w:p w:rsidR="00FE63A2" w:rsidRPr="00B636F6" w:rsidRDefault="00FE63A2" w:rsidP="00FE63A2">
                      <w:pPr>
                        <w:jc w:val="center"/>
                        <w:rPr>
                          <w:color w:val="000000" w:themeColor="text1"/>
                        </w:rPr>
                      </w:pPr>
                      <w:r>
                        <w:rPr>
                          <w:color w:val="000000" w:themeColor="text1"/>
                        </w:rPr>
                        <w:t>Social network links</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0288" behindDoc="0" locked="0" layoutInCell="1" allowOverlap="1" wp14:anchorId="7178C5F9" wp14:editId="414FC4D0">
                <wp:simplePos x="0" y="0"/>
                <wp:positionH relativeFrom="column">
                  <wp:posOffset>12700</wp:posOffset>
                </wp:positionH>
                <wp:positionV relativeFrom="paragraph">
                  <wp:posOffset>488950</wp:posOffset>
                </wp:positionV>
                <wp:extent cx="5962650" cy="3302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5962650" cy="33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rPr>
                                <w:color w:val="000000" w:themeColor="text1"/>
                              </w:rPr>
                            </w:pPr>
                            <w:r>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8C5F9" id="Rectangle 2" o:spid="_x0000_s1030" style="position:absolute;margin-left:1pt;margin-top:38.5pt;width:469.5pt;height: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" fillcolor="white [3212]" strokecolor="#0d5571 [1604]" strokeweight="1pt">
                <v:textbox>
                  <w:txbxContent>
                    <w:p w:rsidR="00FE63A2" w:rsidRPr="00B636F6" w:rsidRDefault="00FE63A2" w:rsidP="00FE63A2">
                      <w:pPr>
                        <w:rPr>
                          <w:color w:val="000000" w:themeColor="text1"/>
                        </w:rPr>
                      </w:pPr>
                      <w:r>
                        <w:rPr>
                          <w:color w:val="000000" w:themeColor="text1"/>
                        </w:rPr>
                        <w:t>Navbar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59264" behindDoc="0" locked="0" layoutInCell="1" allowOverlap="1" wp14:anchorId="2C3E3402" wp14:editId="695DFF66">
                <wp:simplePos x="0" y="0"/>
                <wp:positionH relativeFrom="column">
                  <wp:posOffset>-12700</wp:posOffset>
                </wp:positionH>
                <wp:positionV relativeFrom="paragraph">
                  <wp:posOffset>463550</wp:posOffset>
                </wp:positionV>
                <wp:extent cx="6013450" cy="38544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6013450" cy="385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0864" id="Rectangle 1" o:spid="_x0000_s1026" style="position:absolute;margin-left:-1pt;margin-top:36.5pt;width:473.5pt;height: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" fillcolor="#1cade4 [3204]" strokecolor="#0d5571 [1604]" strokeweight="1pt"/>
            </w:pict>
          </mc:Fallback>
        </mc:AlternateContent>
      </w:r>
      <w:r w:rsidRPr="00590009">
        <w:rPr>
          <w:rFonts w:ascii="Arial" w:hAnsi="Arial" w:cs="Arial"/>
        </w:rPr>
        <w:t>wireframe.</w:t>
      </w:r>
    </w:p>
    <w:p w:rsidR="00FE63A2" w:rsidRDefault="00FE63A2" w:rsidP="004F1132"/>
    <w:p w:rsidR="00FE63A2" w:rsidRDefault="00FE63A2" w:rsidP="00FE63A2">
      <w:r>
        <w:br w:type="page"/>
      </w:r>
    </w:p>
    <w:p w:rsidR="00FE63A2" w:rsidRDefault="00FE63A2" w:rsidP="004F1132"/>
    <w:p w:rsidR="00D03AD6" w:rsidRPr="00590009" w:rsidRDefault="00D03AD6" w:rsidP="00D03AD6">
      <w:pPr>
        <w:pStyle w:val="Heading3"/>
        <w:rPr>
          <w:rFonts w:ascii="Arial" w:hAnsi="Arial" w:cs="Arial"/>
          <w:sz w:val="22"/>
          <w:szCs w:val="22"/>
        </w:rPr>
      </w:pPr>
      <w:r w:rsidRPr="00590009">
        <w:rPr>
          <w:rFonts w:ascii="Arial" w:hAnsi="Arial" w:cs="Arial"/>
          <w:sz w:val="22"/>
          <w:szCs w:val="22"/>
        </w:rPr>
        <w:t>Bio page</w:t>
      </w:r>
    </w:p>
    <w:p w:rsidR="00D03AD6" w:rsidRPr="00590009" w:rsidRDefault="00D03AD6" w:rsidP="00D03AD6">
      <w:pPr>
        <w:rPr>
          <w:rFonts w:ascii="Arial" w:hAnsi="Arial" w:cs="Arial"/>
        </w:rPr>
      </w:pPr>
    </w:p>
    <w:p w:rsidR="00D03AD6" w:rsidRPr="00590009" w:rsidRDefault="00D03AD6" w:rsidP="00D03AD6">
      <w:pPr>
        <w:rPr>
          <w:rFonts w:ascii="Arial" w:hAnsi="Arial" w:cs="Arial"/>
        </w:rPr>
      </w:pPr>
      <w:r w:rsidRPr="00590009">
        <w:rPr>
          <w:rFonts w:ascii="Arial" w:hAnsi="Arial" w:cs="Arial"/>
        </w:rPr>
        <w:t xml:space="preserve">Bio page is very simple layout with just picture of myself and short description of my person. </w:t>
      </w:r>
    </w:p>
    <w:p w:rsidR="00D53E91" w:rsidRPr="00590009" w:rsidRDefault="00D53E91" w:rsidP="00D03AD6">
      <w:pPr>
        <w:rPr>
          <w:rFonts w:ascii="Arial" w:hAnsi="Arial" w:cs="Arial"/>
        </w:rPr>
      </w:pPr>
      <w:r w:rsidRPr="00590009">
        <w:rPr>
          <w:rFonts w:ascii="Arial" w:hAnsi="Arial" w:cs="Arial"/>
        </w:rPr>
        <w:t>Picture has been resized. There was no need to compress file.</w:t>
      </w:r>
    </w:p>
    <w:p w:rsidR="0019540F" w:rsidRPr="00590009" w:rsidRDefault="0019540F" w:rsidP="00D03AD6">
      <w:pPr>
        <w:rPr>
          <w:rFonts w:ascii="Arial" w:hAnsi="Arial" w:cs="Arial"/>
        </w:rPr>
      </w:pPr>
      <w:r w:rsidRPr="00590009">
        <w:rPr>
          <w:rFonts w:ascii="Arial" w:hAnsi="Arial" w:cs="Arial"/>
        </w:rPr>
        <w:t>I added subtle color for background.</w:t>
      </w:r>
    </w:p>
    <w:p w:rsidR="00FE63A2" w:rsidRPr="00590009" w:rsidRDefault="00FE63A2" w:rsidP="00D03AD6">
      <w:pPr>
        <w:rPr>
          <w:rFonts w:ascii="Arial" w:hAnsi="Arial" w:cs="Arial"/>
        </w:rPr>
      </w:pPr>
    </w:p>
    <w:p w:rsidR="00FE63A2" w:rsidRPr="00590009" w:rsidRDefault="00FE63A2" w:rsidP="00FE63A2">
      <w:pPr>
        <w:rPr>
          <w:rFonts w:ascii="Arial" w:hAnsi="Arial" w:cs="Arial"/>
        </w:rPr>
      </w:pPr>
      <w:r w:rsidRPr="00590009">
        <w:rPr>
          <w:rFonts w:ascii="Arial" w:hAnsi="Arial" w:cs="Arial"/>
          <w:noProof/>
          <w:lang w:val="en-GB"/>
        </w:rPr>
        <mc:AlternateContent>
          <mc:Choice Requires="wps">
            <w:drawing>
              <wp:anchor distT="0" distB="0" distL="114300" distR="114300" simplePos="0" relativeHeight="251670528" behindDoc="0" locked="0" layoutInCell="1" allowOverlap="1" wp14:anchorId="0CAC5B9A" wp14:editId="4B42CC12">
                <wp:simplePos x="0" y="0"/>
                <wp:positionH relativeFrom="column">
                  <wp:posOffset>25400</wp:posOffset>
                </wp:positionH>
                <wp:positionV relativeFrom="paragraph">
                  <wp:posOffset>3956050</wp:posOffset>
                </wp:positionV>
                <wp:extent cx="5918200" cy="29845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5918200" cy="298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C5B9A" id="Rectangle 9" o:spid="_x0000_s1031" style="position:absolute;margin-left:2pt;margin-top:311.5pt;width:466pt;height:2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Footer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9504" behindDoc="0" locked="0" layoutInCell="1" allowOverlap="1" wp14:anchorId="5C9BB4C5" wp14:editId="5C72C188">
                <wp:simplePos x="0" y="0"/>
                <wp:positionH relativeFrom="column">
                  <wp:posOffset>558800</wp:posOffset>
                </wp:positionH>
                <wp:positionV relativeFrom="paragraph">
                  <wp:posOffset>1003300</wp:posOffset>
                </wp:positionV>
                <wp:extent cx="1727200" cy="19304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727200" cy="1930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BB4C5" id="Rectangle 8" o:spid="_x0000_s1032" style="position:absolute;margin-left:44pt;margin-top:79pt;width:136pt;height:1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" fillcolor="#cfdfea [671]" strokecolor="#0d5571 [1604]" strokeweight="1pt">
                <v:textbox>
                  <w:txbxContent>
                    <w:p w:rsidR="00FE63A2" w:rsidRPr="00B636F6" w:rsidRDefault="00FE63A2" w:rsidP="00FE63A2">
                      <w:pPr>
                        <w:jc w:val="center"/>
                        <w:rPr>
                          <w:color w:val="000000" w:themeColor="text1"/>
                        </w:rPr>
                      </w:pPr>
                      <w:r w:rsidRPr="00B636F6">
                        <w:rPr>
                          <w:color w:val="000000" w:themeColor="text1"/>
                        </w:rPr>
                        <w:t>Photo</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8480" behindDoc="0" locked="0" layoutInCell="1" allowOverlap="1" wp14:anchorId="397761B0" wp14:editId="33EB6A44">
                <wp:simplePos x="0" y="0"/>
                <wp:positionH relativeFrom="column">
                  <wp:posOffset>482600</wp:posOffset>
                </wp:positionH>
                <wp:positionV relativeFrom="paragraph">
                  <wp:posOffset>939800</wp:posOffset>
                </wp:positionV>
                <wp:extent cx="4959350" cy="29210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4959350" cy="292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761B0" id="Rectangle 7" o:spid="_x0000_s1033" style="position:absolute;margin-left:38pt;margin-top:74pt;width:390.5pt;height:2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Text</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7456" behindDoc="0" locked="0" layoutInCell="1" allowOverlap="1" wp14:anchorId="6958778F" wp14:editId="01EFA662">
                <wp:simplePos x="0" y="0"/>
                <wp:positionH relativeFrom="column">
                  <wp:posOffset>12700</wp:posOffset>
                </wp:positionH>
                <wp:positionV relativeFrom="paragraph">
                  <wp:posOffset>488950</wp:posOffset>
                </wp:positionV>
                <wp:extent cx="5962650" cy="3302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5962650" cy="33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8778F" id="Rectangle 10" o:spid="_x0000_s1034" style="position:absolute;margin-left:1pt;margin-top:38.5pt;width:469.5pt;height: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Navbar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66432" behindDoc="0" locked="0" layoutInCell="1" allowOverlap="1" wp14:anchorId="61CEB3A0" wp14:editId="51CDD98B">
                <wp:simplePos x="0" y="0"/>
                <wp:positionH relativeFrom="column">
                  <wp:posOffset>-12700</wp:posOffset>
                </wp:positionH>
                <wp:positionV relativeFrom="paragraph">
                  <wp:posOffset>463550</wp:posOffset>
                </wp:positionV>
                <wp:extent cx="6013450" cy="38544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6013450" cy="385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90D72" id="Rectangle 11" o:spid="_x0000_s1026" style="position:absolute;margin-left:-1pt;margin-top:36.5pt;width:473.5pt;height:3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" fillcolor="#1cade4 [3204]" strokecolor="#0d5571 [1604]" strokeweight="1pt"/>
            </w:pict>
          </mc:Fallback>
        </mc:AlternateContent>
      </w:r>
      <w:r w:rsidRPr="00590009">
        <w:rPr>
          <w:rFonts w:ascii="Arial" w:hAnsi="Arial" w:cs="Arial"/>
        </w:rPr>
        <w:t>Bio page wireframe.</w:t>
      </w:r>
    </w:p>
    <w:p w:rsidR="00FE63A2" w:rsidRPr="00D03AD6" w:rsidRDefault="00FE63A2" w:rsidP="00D03AD6"/>
    <w:p w:rsidR="00FE63A2" w:rsidRDefault="00FE63A2">
      <w:r>
        <w:br w:type="page"/>
      </w:r>
    </w:p>
    <w:p w:rsidR="00D37401" w:rsidRDefault="00D37401" w:rsidP="004F1132"/>
    <w:p w:rsidR="00D03AD6" w:rsidRPr="00590009" w:rsidRDefault="00D03AD6" w:rsidP="00D03AD6">
      <w:pPr>
        <w:pStyle w:val="Heading3"/>
        <w:rPr>
          <w:rFonts w:ascii="Arial" w:hAnsi="Arial" w:cs="Arial"/>
          <w:sz w:val="22"/>
          <w:szCs w:val="22"/>
        </w:rPr>
      </w:pPr>
      <w:r w:rsidRPr="00590009">
        <w:rPr>
          <w:rFonts w:ascii="Arial" w:hAnsi="Arial" w:cs="Arial"/>
          <w:sz w:val="22"/>
          <w:szCs w:val="22"/>
        </w:rPr>
        <w:t>CV page</w:t>
      </w:r>
    </w:p>
    <w:p w:rsidR="00D03AD6" w:rsidRPr="00590009" w:rsidRDefault="00D03AD6" w:rsidP="00D03AD6">
      <w:pPr>
        <w:rPr>
          <w:rFonts w:ascii="Arial" w:hAnsi="Arial" w:cs="Arial"/>
        </w:rPr>
      </w:pPr>
    </w:p>
    <w:p w:rsidR="00D03AD6" w:rsidRPr="00590009" w:rsidRDefault="00D03AD6" w:rsidP="00D03AD6">
      <w:pPr>
        <w:rPr>
          <w:rFonts w:ascii="Arial" w:hAnsi="Arial" w:cs="Arial"/>
        </w:rPr>
      </w:pPr>
      <w:r w:rsidRPr="00590009">
        <w:rPr>
          <w:rFonts w:ascii="Arial" w:hAnsi="Arial" w:cs="Arial"/>
        </w:rPr>
        <w:t>This page is made using two columns of text. In le</w:t>
      </w:r>
      <w:r w:rsidR="009D27A2" w:rsidRPr="00590009">
        <w:rPr>
          <w:rFonts w:ascii="Arial" w:hAnsi="Arial" w:cs="Arial"/>
        </w:rPr>
        <w:t>ft column</w:t>
      </w:r>
      <w:r w:rsidR="00590009">
        <w:rPr>
          <w:rFonts w:ascii="Arial" w:hAnsi="Arial" w:cs="Arial"/>
        </w:rPr>
        <w:t>,</w:t>
      </w:r>
      <w:r w:rsidRPr="00590009">
        <w:rPr>
          <w:rFonts w:ascii="Arial" w:hAnsi="Arial" w:cs="Arial"/>
        </w:rPr>
        <w:t xml:space="preserve"> there is information about</w:t>
      </w:r>
      <w:r w:rsidR="009D27A2" w:rsidRPr="00590009">
        <w:rPr>
          <w:rFonts w:ascii="Arial" w:hAnsi="Arial" w:cs="Arial"/>
        </w:rPr>
        <w:t xml:space="preserve"> my</w:t>
      </w:r>
      <w:r w:rsidRPr="00590009">
        <w:rPr>
          <w:rFonts w:ascii="Arial" w:hAnsi="Arial" w:cs="Arial"/>
        </w:rPr>
        <w:t xml:space="preserve"> </w:t>
      </w:r>
      <w:r w:rsidR="009D27A2" w:rsidRPr="00590009">
        <w:rPr>
          <w:rFonts w:ascii="Arial" w:hAnsi="Arial" w:cs="Arial"/>
        </w:rPr>
        <w:t>qualifications</w:t>
      </w:r>
      <w:r w:rsidRPr="00590009">
        <w:rPr>
          <w:rFonts w:ascii="Arial" w:hAnsi="Arial" w:cs="Arial"/>
        </w:rPr>
        <w:t xml:space="preserve"> and skills. </w:t>
      </w:r>
      <w:r w:rsidR="009D27A2" w:rsidRPr="00590009">
        <w:rPr>
          <w:rFonts w:ascii="Arial" w:hAnsi="Arial" w:cs="Arial"/>
        </w:rPr>
        <w:t>Right column is for information about my work experience and hobbies.</w:t>
      </w:r>
      <w:r w:rsidR="005968ED" w:rsidRPr="00590009">
        <w:rPr>
          <w:rFonts w:ascii="Arial" w:hAnsi="Arial" w:cs="Arial"/>
        </w:rPr>
        <w:t xml:space="preserve"> </w:t>
      </w:r>
    </w:p>
    <w:p w:rsidR="005968ED" w:rsidRPr="00590009" w:rsidRDefault="005968ED" w:rsidP="00D03AD6">
      <w:pPr>
        <w:rPr>
          <w:rFonts w:ascii="Arial" w:hAnsi="Arial" w:cs="Arial"/>
        </w:rPr>
      </w:pPr>
      <w:r w:rsidRPr="00590009">
        <w:rPr>
          <w:rFonts w:ascii="Arial" w:hAnsi="Arial" w:cs="Arial"/>
        </w:rPr>
        <w:t>Unfortunately</w:t>
      </w:r>
      <w:r w:rsidR="00590009">
        <w:rPr>
          <w:rFonts w:ascii="Arial" w:hAnsi="Arial" w:cs="Arial"/>
        </w:rPr>
        <w:t>,</w:t>
      </w:r>
      <w:r w:rsidRPr="00590009">
        <w:rPr>
          <w:rFonts w:ascii="Arial" w:hAnsi="Arial" w:cs="Arial"/>
        </w:rPr>
        <w:t xml:space="preserve"> this layout completely failed on me so I decided to simplified this to just rows of text. Added span over h2 tags and styled with same shadows as on rest of website.</w:t>
      </w:r>
    </w:p>
    <w:p w:rsidR="00FE63A2" w:rsidRPr="00590009" w:rsidRDefault="00FE63A2" w:rsidP="00D03AD6">
      <w:pPr>
        <w:rPr>
          <w:rFonts w:ascii="Arial" w:hAnsi="Arial" w:cs="Arial"/>
        </w:rPr>
      </w:pPr>
    </w:p>
    <w:p w:rsidR="00FE63A2" w:rsidRDefault="00FE63A2" w:rsidP="00FE63A2">
      <w:r w:rsidRPr="00590009">
        <w:rPr>
          <w:rFonts w:ascii="Arial" w:hAnsi="Arial" w:cs="Arial"/>
          <w:noProof/>
          <w:lang w:val="en-GB"/>
        </w:rPr>
        <mc:AlternateContent>
          <mc:Choice Requires="wps">
            <w:drawing>
              <wp:anchor distT="0" distB="0" distL="114300" distR="114300" simplePos="0" relativeHeight="251676672" behindDoc="0" locked="0" layoutInCell="1" allowOverlap="1" wp14:anchorId="4686EED2" wp14:editId="4184B88B">
                <wp:simplePos x="0" y="0"/>
                <wp:positionH relativeFrom="column">
                  <wp:posOffset>31750</wp:posOffset>
                </wp:positionH>
                <wp:positionV relativeFrom="paragraph">
                  <wp:posOffset>4006850</wp:posOffset>
                </wp:positionV>
                <wp:extent cx="5905500" cy="247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6EED2" id="Rectangle 12" o:spid="_x0000_s1035" style="position:absolute;margin-left:2.5pt;margin-top:315.5pt;width:46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Footer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4624" behindDoc="0" locked="0" layoutInCell="1" allowOverlap="1" wp14:anchorId="1BA88690" wp14:editId="2B3F0287">
                <wp:simplePos x="0" y="0"/>
                <wp:positionH relativeFrom="column">
                  <wp:posOffset>749300</wp:posOffset>
                </wp:positionH>
                <wp:positionV relativeFrom="paragraph">
                  <wp:posOffset>996950</wp:posOffset>
                </wp:positionV>
                <wp:extent cx="1955800" cy="29210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1955800" cy="292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Left column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A88690" id="Rectangle 13" o:spid="_x0000_s1036" style="position:absolute;margin-left:59pt;margin-top:78.5pt;width:154pt;height:23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Left column of text</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5648" behindDoc="0" locked="0" layoutInCell="1" allowOverlap="1" wp14:anchorId="2B50C212" wp14:editId="5431FBE3">
                <wp:simplePos x="0" y="0"/>
                <wp:positionH relativeFrom="column">
                  <wp:posOffset>3257550</wp:posOffset>
                </wp:positionH>
                <wp:positionV relativeFrom="paragraph">
                  <wp:posOffset>996950</wp:posOffset>
                </wp:positionV>
                <wp:extent cx="1955800" cy="29210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1955800" cy="29210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FE63A2" w:rsidRDefault="00FE63A2" w:rsidP="00FE63A2">
                            <w:pPr>
                              <w:jc w:val="center"/>
                            </w:pPr>
                            <w:r>
                              <w:t>Right column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50C212" id="Rectangle 14" o:spid="_x0000_s1037" style="position:absolute;margin-left:256.5pt;margin-top:78.5pt;width:154pt;height:23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" fillcolor="window" strokecolor="#41719c" strokeweight="1pt">
                <v:textbox>
                  <w:txbxContent>
                    <w:p w:rsidR="00FE63A2" w:rsidRDefault="00FE63A2" w:rsidP="00FE63A2">
                      <w:pPr>
                        <w:jc w:val="center"/>
                      </w:pPr>
                      <w:r>
                        <w:t>Right column of text</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3600" behindDoc="0" locked="0" layoutInCell="1" allowOverlap="1" wp14:anchorId="1C991B05" wp14:editId="38AE4358">
                <wp:simplePos x="0" y="0"/>
                <wp:positionH relativeFrom="column">
                  <wp:posOffset>12700</wp:posOffset>
                </wp:positionH>
                <wp:positionV relativeFrom="paragraph">
                  <wp:posOffset>488950</wp:posOffset>
                </wp:positionV>
                <wp:extent cx="5962650" cy="3302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5962650" cy="33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B636F6" w:rsidRDefault="00FE63A2" w:rsidP="00FE63A2">
                            <w:pPr>
                              <w:jc w:val="center"/>
                              <w:rPr>
                                <w:color w:val="000000" w:themeColor="text1"/>
                              </w:rPr>
                            </w:pPr>
                            <w:r w:rsidRPr="00B636F6">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91B05" id="Rectangle 15" o:spid="_x0000_s1038" style="position:absolute;margin-left:1pt;margin-top:38.5pt;width:469.5pt;height:2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" fillcolor="white [3212]" strokecolor="#0d5571 [1604]" strokeweight="1pt">
                <v:textbox>
                  <w:txbxContent>
                    <w:p w:rsidR="00FE63A2" w:rsidRPr="00B636F6" w:rsidRDefault="00FE63A2" w:rsidP="00FE63A2">
                      <w:pPr>
                        <w:jc w:val="center"/>
                        <w:rPr>
                          <w:color w:val="000000" w:themeColor="text1"/>
                        </w:rPr>
                      </w:pPr>
                      <w:r w:rsidRPr="00B636F6">
                        <w:rPr>
                          <w:color w:val="000000" w:themeColor="text1"/>
                        </w:rPr>
                        <w:t>Navbar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2576" behindDoc="0" locked="0" layoutInCell="1" allowOverlap="1" wp14:anchorId="105A471C" wp14:editId="7266C33A">
                <wp:simplePos x="0" y="0"/>
                <wp:positionH relativeFrom="column">
                  <wp:posOffset>-12700</wp:posOffset>
                </wp:positionH>
                <wp:positionV relativeFrom="paragraph">
                  <wp:posOffset>463550</wp:posOffset>
                </wp:positionV>
                <wp:extent cx="6013450" cy="3854450"/>
                <wp:effectExtent l="0" t="0" r="25400" b="12700"/>
                <wp:wrapNone/>
                <wp:docPr id="16" name="Rectangle 16"/>
                <wp:cNvGraphicFramePr/>
                <a:graphic xmlns:a="http://schemas.openxmlformats.org/drawingml/2006/main">
                  <a:graphicData uri="http://schemas.microsoft.com/office/word/2010/wordprocessingShape">
                    <wps:wsp>
                      <wps:cNvSpPr/>
                      <wps:spPr>
                        <a:xfrm>
                          <a:off x="0" y="0"/>
                          <a:ext cx="6013450" cy="385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D276C" id="Rectangle 16" o:spid="_x0000_s1026" style="position:absolute;margin-left:-1pt;margin-top:36.5pt;width:473.5pt;height:3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" fillcolor="#1cade4 [3204]" strokecolor="#0d5571 [1604]" strokeweight="1pt"/>
            </w:pict>
          </mc:Fallback>
        </mc:AlternateContent>
      </w:r>
      <w:r w:rsidRPr="00590009">
        <w:rPr>
          <w:rFonts w:ascii="Arial" w:hAnsi="Arial" w:cs="Arial"/>
        </w:rPr>
        <w:t>CV page Wireframe (final design changed to one column).</w:t>
      </w:r>
    </w:p>
    <w:p w:rsidR="00FE63A2" w:rsidRDefault="00FE63A2" w:rsidP="00D03AD6"/>
    <w:p w:rsidR="00FE63A2" w:rsidRDefault="00FE63A2">
      <w:r>
        <w:br w:type="page"/>
      </w:r>
    </w:p>
    <w:p w:rsidR="00FE63A2" w:rsidRDefault="00FE63A2"/>
    <w:p w:rsidR="009D27A2" w:rsidRDefault="009D27A2" w:rsidP="00D03AD6"/>
    <w:p w:rsidR="009D27A2" w:rsidRPr="00590009" w:rsidRDefault="009D27A2" w:rsidP="009D27A2">
      <w:pPr>
        <w:pStyle w:val="Heading3"/>
        <w:rPr>
          <w:rFonts w:ascii="Arial" w:hAnsi="Arial" w:cs="Arial"/>
          <w:sz w:val="22"/>
          <w:szCs w:val="22"/>
        </w:rPr>
      </w:pPr>
      <w:r w:rsidRPr="00590009">
        <w:rPr>
          <w:rFonts w:ascii="Arial" w:hAnsi="Arial" w:cs="Arial"/>
          <w:sz w:val="22"/>
          <w:szCs w:val="22"/>
        </w:rPr>
        <w:t>Contact page</w:t>
      </w:r>
    </w:p>
    <w:p w:rsidR="009D27A2" w:rsidRPr="00590009" w:rsidRDefault="009D27A2" w:rsidP="009D27A2">
      <w:pPr>
        <w:rPr>
          <w:rFonts w:ascii="Arial" w:hAnsi="Arial" w:cs="Arial"/>
        </w:rPr>
      </w:pPr>
    </w:p>
    <w:p w:rsidR="009D27A2" w:rsidRPr="00590009" w:rsidRDefault="009D27A2" w:rsidP="009D27A2">
      <w:pPr>
        <w:rPr>
          <w:rFonts w:ascii="Arial" w:hAnsi="Arial" w:cs="Arial"/>
        </w:rPr>
      </w:pPr>
      <w:r w:rsidRPr="00590009">
        <w:rPr>
          <w:rFonts w:ascii="Arial" w:hAnsi="Arial" w:cs="Arial"/>
        </w:rPr>
        <w:t xml:space="preserve">It features rectangle shaped contact form, with gentle shadow. On bottom of form there is </w:t>
      </w:r>
      <w:r w:rsidRPr="00590009">
        <w:rPr>
          <w:rFonts w:ascii="Arial" w:hAnsi="Arial" w:cs="Arial"/>
          <w:i/>
        </w:rPr>
        <w:t xml:space="preserve">submit </w:t>
      </w:r>
      <w:r w:rsidRPr="00590009">
        <w:rPr>
          <w:rFonts w:ascii="Arial" w:hAnsi="Arial" w:cs="Arial"/>
        </w:rPr>
        <w:t>button placed. When hover over button it will change color and shadow will appear. All</w:t>
      </w:r>
      <w:r w:rsidR="00590009">
        <w:rPr>
          <w:rFonts w:ascii="Arial" w:hAnsi="Arial" w:cs="Arial"/>
        </w:rPr>
        <w:t xml:space="preserve"> of this</w:t>
      </w:r>
      <w:r w:rsidRPr="00590009">
        <w:rPr>
          <w:rFonts w:ascii="Arial" w:hAnsi="Arial" w:cs="Arial"/>
        </w:rPr>
        <w:t xml:space="preserve"> is to comply with material design. Again</w:t>
      </w:r>
      <w:r w:rsidR="00590009">
        <w:rPr>
          <w:rFonts w:ascii="Arial" w:hAnsi="Arial" w:cs="Arial"/>
        </w:rPr>
        <w:t>,</w:t>
      </w:r>
      <w:r w:rsidRPr="00590009">
        <w:rPr>
          <w:rFonts w:ascii="Arial" w:hAnsi="Arial" w:cs="Arial"/>
        </w:rPr>
        <w:t xml:space="preserve"> color scheme is from materialpalette.com</w:t>
      </w:r>
      <w:r w:rsidR="00E669C1" w:rsidRPr="00590009">
        <w:rPr>
          <w:rFonts w:ascii="Arial" w:hAnsi="Arial" w:cs="Arial"/>
        </w:rPr>
        <w:t xml:space="preserve">. Originally designed with color gradient as background for contact form, but later changed to just two shades of orange. Open envelope icon was placed behind </w:t>
      </w:r>
      <w:r w:rsidR="00E669C1" w:rsidRPr="00590009">
        <w:rPr>
          <w:rFonts w:ascii="Arial" w:hAnsi="Arial" w:cs="Arial"/>
          <w:i/>
        </w:rPr>
        <w:t xml:space="preserve">contact me </w:t>
      </w:r>
      <w:r w:rsidR="00E669C1" w:rsidRPr="00590009">
        <w:rPr>
          <w:rFonts w:ascii="Arial" w:hAnsi="Arial" w:cs="Arial"/>
        </w:rPr>
        <w:t xml:space="preserve">text (icon from fontawesome.io). </w:t>
      </w:r>
    </w:p>
    <w:p w:rsidR="0019540F" w:rsidRPr="00590009" w:rsidRDefault="0019540F" w:rsidP="009D27A2">
      <w:pPr>
        <w:rPr>
          <w:rFonts w:ascii="Arial" w:hAnsi="Arial" w:cs="Arial"/>
        </w:rPr>
      </w:pPr>
      <w:r w:rsidRPr="00590009">
        <w:rPr>
          <w:rFonts w:ascii="Arial" w:hAnsi="Arial" w:cs="Arial"/>
        </w:rPr>
        <w:t xml:space="preserve">On bottom of page I added extra links to </w:t>
      </w:r>
      <w:r w:rsidR="004751FE" w:rsidRPr="00590009">
        <w:rPr>
          <w:rFonts w:ascii="Arial" w:hAnsi="Arial" w:cs="Arial"/>
        </w:rPr>
        <w:t>my accounts on other websites to give more contact options. Font awesome icons have been used.</w:t>
      </w:r>
    </w:p>
    <w:p w:rsidR="00FE63A2" w:rsidRPr="00590009" w:rsidRDefault="00FE63A2" w:rsidP="009D27A2">
      <w:pPr>
        <w:rPr>
          <w:rFonts w:ascii="Arial" w:hAnsi="Arial" w:cs="Arial"/>
        </w:rPr>
      </w:pPr>
    </w:p>
    <w:p w:rsidR="00FE63A2" w:rsidRPr="00590009" w:rsidRDefault="00FE63A2" w:rsidP="00FE63A2">
      <w:pPr>
        <w:rPr>
          <w:rFonts w:ascii="Arial" w:hAnsi="Arial" w:cs="Arial"/>
        </w:rPr>
      </w:pPr>
      <w:r w:rsidRPr="00590009">
        <w:rPr>
          <w:rFonts w:ascii="Arial" w:hAnsi="Arial" w:cs="Arial"/>
          <w:noProof/>
          <w:lang w:val="en-GB"/>
        </w:rPr>
        <mc:AlternateContent>
          <mc:Choice Requires="wps">
            <w:drawing>
              <wp:anchor distT="0" distB="0" distL="114300" distR="114300" simplePos="0" relativeHeight="251686912" behindDoc="0" locked="0" layoutInCell="1" allowOverlap="1" wp14:anchorId="08E57774" wp14:editId="6624515D">
                <wp:simplePos x="0" y="0"/>
                <wp:positionH relativeFrom="column">
                  <wp:posOffset>2260600</wp:posOffset>
                </wp:positionH>
                <wp:positionV relativeFrom="paragraph">
                  <wp:posOffset>2863850</wp:posOffset>
                </wp:positionV>
                <wp:extent cx="1447800" cy="3302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447800" cy="3302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jc w:val="center"/>
                              <w:rPr>
                                <w:color w:val="000000" w:themeColor="text1"/>
                              </w:rPr>
                            </w:pPr>
                            <w:r w:rsidRPr="005B56EF">
                              <w:rPr>
                                <w:color w:val="000000" w:themeColor="text1"/>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57774" id="Rectangle 17" o:spid="_x0000_s1039" style="position:absolute;margin-left:178pt;margin-top:225.5pt;width:114pt;height: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" fillcolor="#cfdfea [671]" strokecolor="#0d5571 [1604]" strokeweight="1pt">
                <v:textbox>
                  <w:txbxContent>
                    <w:p w:rsidR="00FE63A2" w:rsidRPr="005B56EF" w:rsidRDefault="00FE63A2" w:rsidP="00FE63A2">
                      <w:pPr>
                        <w:jc w:val="center"/>
                        <w:rPr>
                          <w:color w:val="000000" w:themeColor="text1"/>
                        </w:rPr>
                      </w:pPr>
                      <w:r w:rsidRPr="005B56EF">
                        <w:rPr>
                          <w:color w:val="000000" w:themeColor="text1"/>
                        </w:rPr>
                        <w:t>Submit button</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85888" behindDoc="0" locked="0" layoutInCell="1" allowOverlap="1" wp14:anchorId="1A524DC8" wp14:editId="627EA1D5">
                <wp:simplePos x="0" y="0"/>
                <wp:positionH relativeFrom="column">
                  <wp:posOffset>1187450</wp:posOffset>
                </wp:positionH>
                <wp:positionV relativeFrom="paragraph">
                  <wp:posOffset>2381250</wp:posOffset>
                </wp:positionV>
                <wp:extent cx="3454400" cy="42545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3454400" cy="425450"/>
                        </a:xfrm>
                        <a:prstGeom prst="rect">
                          <a:avLst/>
                        </a:prstGeom>
                        <a:solidFill>
                          <a:schemeClr val="tx2">
                            <a:lumMod val="20000"/>
                            <a:lumOff val="8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27E92" id="Rectangle 18" o:spid="_x0000_s1026" style="position:absolute;margin-left:93.5pt;margin-top:187.5pt;width:272pt;height: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" fillcolor="#cfdfea [671]" strokecolor="#41719c" strokeweight="1pt"/>
            </w:pict>
          </mc:Fallback>
        </mc:AlternateContent>
      </w:r>
      <w:r w:rsidRPr="00590009">
        <w:rPr>
          <w:rFonts w:ascii="Arial" w:hAnsi="Arial" w:cs="Arial"/>
          <w:noProof/>
          <w:lang w:val="en-GB"/>
        </w:rPr>
        <mc:AlternateContent>
          <mc:Choice Requires="wps">
            <w:drawing>
              <wp:anchor distT="0" distB="0" distL="114300" distR="114300" simplePos="0" relativeHeight="251684864" behindDoc="0" locked="0" layoutInCell="1" allowOverlap="1" wp14:anchorId="2F1360B7" wp14:editId="15721B62">
                <wp:simplePos x="0" y="0"/>
                <wp:positionH relativeFrom="column">
                  <wp:posOffset>1187450</wp:posOffset>
                </wp:positionH>
                <wp:positionV relativeFrom="paragraph">
                  <wp:posOffset>2127250</wp:posOffset>
                </wp:positionV>
                <wp:extent cx="1574800" cy="12700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1574800" cy="127000"/>
                        </a:xfrm>
                        <a:prstGeom prst="rect">
                          <a:avLst/>
                        </a:prstGeom>
                        <a:solidFill>
                          <a:schemeClr val="tx2">
                            <a:lumMod val="20000"/>
                            <a:lumOff val="8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FB1F3" id="Rectangle 19" o:spid="_x0000_s1026" style="position:absolute;margin-left:93.5pt;margin-top:167.5pt;width:124pt;height:1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" fillcolor="#cfdfea [671]" strokecolor="#41719c" strokeweight="1pt"/>
            </w:pict>
          </mc:Fallback>
        </mc:AlternateContent>
      </w:r>
      <w:r w:rsidRPr="00590009">
        <w:rPr>
          <w:rFonts w:ascii="Arial" w:hAnsi="Arial" w:cs="Arial"/>
          <w:noProof/>
          <w:lang w:val="en-GB"/>
        </w:rPr>
        <mc:AlternateContent>
          <mc:Choice Requires="wps">
            <w:drawing>
              <wp:anchor distT="0" distB="0" distL="114300" distR="114300" simplePos="0" relativeHeight="251683840" behindDoc="0" locked="0" layoutInCell="1" allowOverlap="1" wp14:anchorId="55913C57" wp14:editId="3FC4C938">
                <wp:simplePos x="0" y="0"/>
                <wp:positionH relativeFrom="column">
                  <wp:posOffset>1193800</wp:posOffset>
                </wp:positionH>
                <wp:positionV relativeFrom="paragraph">
                  <wp:posOffset>1866900</wp:posOffset>
                </wp:positionV>
                <wp:extent cx="1574800" cy="1270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1574800" cy="1270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9ADC2" id="Rectangle 20" o:spid="_x0000_s1026" style="position:absolute;margin-left:94pt;margin-top:147pt;width:124pt;height:1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" fillcolor="#cfdfea [671]" strokecolor="#0d5571 [1604]" strokeweight="1pt"/>
            </w:pict>
          </mc:Fallback>
        </mc:AlternateContent>
      </w:r>
      <w:r w:rsidRPr="00590009">
        <w:rPr>
          <w:rFonts w:ascii="Arial" w:hAnsi="Arial" w:cs="Arial"/>
          <w:noProof/>
          <w:lang w:val="en-GB"/>
        </w:rPr>
        <mc:AlternateContent>
          <mc:Choice Requires="wps">
            <w:drawing>
              <wp:anchor distT="0" distB="0" distL="114300" distR="114300" simplePos="0" relativeHeight="251681792" behindDoc="0" locked="0" layoutInCell="1" allowOverlap="1" wp14:anchorId="7B684D98" wp14:editId="6B75C1C4">
                <wp:simplePos x="0" y="0"/>
                <wp:positionH relativeFrom="column">
                  <wp:posOffset>38100</wp:posOffset>
                </wp:positionH>
                <wp:positionV relativeFrom="paragraph">
                  <wp:posOffset>3340100</wp:posOffset>
                </wp:positionV>
                <wp:extent cx="5911850" cy="57785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5911850" cy="577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jc w:val="center"/>
                              <w:rPr>
                                <w:color w:val="000000" w:themeColor="text1"/>
                              </w:rPr>
                            </w:pPr>
                            <w:r w:rsidRPr="005B56EF">
                              <w:rPr>
                                <w:color w:val="000000" w:themeColor="text1"/>
                              </w:rPr>
                              <w:t>Social media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84D98" id="Rectangle 21" o:spid="_x0000_s1040" style="position:absolute;margin-left:3pt;margin-top:263pt;width:465.5pt;height:4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" fillcolor="white [3212]" strokecolor="#0d5571 [1604]" strokeweight="1pt">
                <v:textbox>
                  <w:txbxContent>
                    <w:p w:rsidR="00FE63A2" w:rsidRPr="005B56EF" w:rsidRDefault="00FE63A2" w:rsidP="00FE63A2">
                      <w:pPr>
                        <w:jc w:val="center"/>
                        <w:rPr>
                          <w:color w:val="000000" w:themeColor="text1"/>
                        </w:rPr>
                      </w:pPr>
                      <w:r w:rsidRPr="005B56EF">
                        <w:rPr>
                          <w:color w:val="000000" w:themeColor="text1"/>
                        </w:rPr>
                        <w:t>Social media links</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82816" behindDoc="0" locked="0" layoutInCell="1" allowOverlap="1" wp14:anchorId="1F977EA8" wp14:editId="11E2AFA7">
                <wp:simplePos x="0" y="0"/>
                <wp:positionH relativeFrom="column">
                  <wp:posOffset>12700</wp:posOffset>
                </wp:positionH>
                <wp:positionV relativeFrom="paragraph">
                  <wp:posOffset>3962400</wp:posOffset>
                </wp:positionV>
                <wp:extent cx="5949950" cy="3048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5949950"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jc w:val="center"/>
                              <w:rPr>
                                <w:color w:val="000000" w:themeColor="text1"/>
                              </w:rPr>
                            </w:pPr>
                            <w:r w:rsidRPr="005B56EF">
                              <w:rPr>
                                <w:color w:val="000000" w:themeColor="text1"/>
                              </w:rPr>
                              <w:t>Foot</w:t>
                            </w:r>
                            <w:r>
                              <w:rPr>
                                <w:color w:val="000000" w:themeColor="text1"/>
                              </w:rPr>
                              <w:t>e</w:t>
                            </w:r>
                            <w:r w:rsidRPr="005B56EF">
                              <w:rPr>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77EA8" id="Rectangle 22" o:spid="_x0000_s1041" style="position:absolute;margin-left:1pt;margin-top:312pt;width:468.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" fillcolor="white [3212]" strokecolor="#0d5571 [1604]" strokeweight="1pt">
                <v:textbox>
                  <w:txbxContent>
                    <w:p w:rsidR="00FE63A2" w:rsidRPr="005B56EF" w:rsidRDefault="00FE63A2" w:rsidP="00FE63A2">
                      <w:pPr>
                        <w:jc w:val="center"/>
                        <w:rPr>
                          <w:color w:val="000000" w:themeColor="text1"/>
                        </w:rPr>
                      </w:pPr>
                      <w:r w:rsidRPr="005B56EF">
                        <w:rPr>
                          <w:color w:val="000000" w:themeColor="text1"/>
                        </w:rPr>
                        <w:t>Foot</w:t>
                      </w:r>
                      <w:r>
                        <w:rPr>
                          <w:color w:val="000000" w:themeColor="text1"/>
                        </w:rPr>
                        <w:t>e</w:t>
                      </w:r>
                      <w:r w:rsidRPr="005B56EF">
                        <w:rPr>
                          <w:color w:val="000000" w:themeColor="text1"/>
                        </w:rPr>
                        <w:t>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80768" behindDoc="0" locked="0" layoutInCell="1" allowOverlap="1" wp14:anchorId="40794B1F" wp14:editId="0843B99C">
                <wp:simplePos x="0" y="0"/>
                <wp:positionH relativeFrom="column">
                  <wp:posOffset>990600</wp:posOffset>
                </wp:positionH>
                <wp:positionV relativeFrom="paragraph">
                  <wp:posOffset>933450</wp:posOffset>
                </wp:positionV>
                <wp:extent cx="4006850" cy="23114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4006850" cy="2311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rPr>
                                <w:color w:val="000000" w:themeColor="text1"/>
                              </w:rPr>
                            </w:pPr>
                            <w:r w:rsidRPr="005B56EF">
                              <w:rPr>
                                <w:color w:val="000000" w:themeColor="text1"/>
                              </w:rPr>
                              <w:t xml:space="preserve">                                                                         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94B1F" id="Rectangle 23" o:spid="_x0000_s1042" style="position:absolute;margin-left:78pt;margin-top:73.5pt;width:315.5pt;height:1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" fillcolor="white [3212]" strokecolor="#0d5571 [1604]" strokeweight="1pt">
                <v:textbox>
                  <w:txbxContent>
                    <w:p w:rsidR="00FE63A2" w:rsidRPr="005B56EF" w:rsidRDefault="00FE63A2" w:rsidP="00FE63A2">
                      <w:pPr>
                        <w:rPr>
                          <w:color w:val="000000" w:themeColor="text1"/>
                        </w:rPr>
                      </w:pPr>
                      <w:r w:rsidRPr="005B56EF">
                        <w:rPr>
                          <w:color w:val="000000" w:themeColor="text1"/>
                        </w:rPr>
                        <w:t xml:space="preserve">                                                                         Contact form</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9744" behindDoc="0" locked="0" layoutInCell="1" allowOverlap="1" wp14:anchorId="293444E1" wp14:editId="55432FD9">
                <wp:simplePos x="0" y="0"/>
                <wp:positionH relativeFrom="column">
                  <wp:posOffset>12700</wp:posOffset>
                </wp:positionH>
                <wp:positionV relativeFrom="paragraph">
                  <wp:posOffset>488950</wp:posOffset>
                </wp:positionV>
                <wp:extent cx="5962650" cy="33020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5962650" cy="33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63A2" w:rsidRPr="005B56EF" w:rsidRDefault="00FE63A2" w:rsidP="00FE63A2">
                            <w:pPr>
                              <w:jc w:val="center"/>
                              <w:rPr>
                                <w:color w:val="000000" w:themeColor="text1"/>
                              </w:rPr>
                            </w:pPr>
                            <w:r w:rsidRPr="005B56EF">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444E1" id="Rectangle 24" o:spid="_x0000_s1043" style="position:absolute;margin-left:1pt;margin-top:38.5pt;width:469.5pt;height:2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" fillcolor="white [3212]" strokecolor="#0d5571 [1604]" strokeweight="1pt">
                <v:textbox>
                  <w:txbxContent>
                    <w:p w:rsidR="00FE63A2" w:rsidRPr="005B56EF" w:rsidRDefault="00FE63A2" w:rsidP="00FE63A2">
                      <w:pPr>
                        <w:jc w:val="center"/>
                        <w:rPr>
                          <w:color w:val="000000" w:themeColor="text1"/>
                        </w:rPr>
                      </w:pPr>
                      <w:r w:rsidRPr="005B56EF">
                        <w:rPr>
                          <w:color w:val="000000" w:themeColor="text1"/>
                        </w:rPr>
                        <w:t>Navbar</w:t>
                      </w:r>
                    </w:p>
                  </w:txbxContent>
                </v:textbox>
              </v:rect>
            </w:pict>
          </mc:Fallback>
        </mc:AlternateContent>
      </w:r>
      <w:r w:rsidRPr="00590009">
        <w:rPr>
          <w:rFonts w:ascii="Arial" w:hAnsi="Arial" w:cs="Arial"/>
          <w:noProof/>
          <w:lang w:val="en-GB"/>
        </w:rPr>
        <mc:AlternateContent>
          <mc:Choice Requires="wps">
            <w:drawing>
              <wp:anchor distT="0" distB="0" distL="114300" distR="114300" simplePos="0" relativeHeight="251678720" behindDoc="0" locked="0" layoutInCell="1" allowOverlap="1" wp14:anchorId="0D8F75F2" wp14:editId="53AC7DC9">
                <wp:simplePos x="0" y="0"/>
                <wp:positionH relativeFrom="column">
                  <wp:posOffset>-12700</wp:posOffset>
                </wp:positionH>
                <wp:positionV relativeFrom="paragraph">
                  <wp:posOffset>463550</wp:posOffset>
                </wp:positionV>
                <wp:extent cx="6013450" cy="3854450"/>
                <wp:effectExtent l="0" t="0" r="25400" b="12700"/>
                <wp:wrapNone/>
                <wp:docPr id="25" name="Rectangle 25"/>
                <wp:cNvGraphicFramePr/>
                <a:graphic xmlns:a="http://schemas.openxmlformats.org/drawingml/2006/main">
                  <a:graphicData uri="http://schemas.microsoft.com/office/word/2010/wordprocessingShape">
                    <wps:wsp>
                      <wps:cNvSpPr/>
                      <wps:spPr>
                        <a:xfrm>
                          <a:off x="0" y="0"/>
                          <a:ext cx="6013450" cy="385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5FB4B" id="Rectangle 25" o:spid="_x0000_s1026" style="position:absolute;margin-left:-1pt;margin-top:36.5pt;width:473.5pt;height:3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" fillcolor="#1cade4 [3204]" strokecolor="#0d5571 [1604]" strokeweight="1pt"/>
            </w:pict>
          </mc:Fallback>
        </mc:AlternateContent>
      </w:r>
      <w:r w:rsidRPr="00590009">
        <w:rPr>
          <w:rFonts w:ascii="Arial" w:hAnsi="Arial" w:cs="Arial"/>
        </w:rPr>
        <w:t>Contact page wireframe.</w:t>
      </w:r>
    </w:p>
    <w:p w:rsidR="00605CCA" w:rsidRDefault="00605CCA" w:rsidP="009D27A2">
      <w:pPr>
        <w:rPr>
          <w:i/>
        </w:rPr>
      </w:pPr>
    </w:p>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Pr="00605CCA" w:rsidRDefault="00605CCA" w:rsidP="00605CCA"/>
    <w:p w:rsidR="00605CCA" w:rsidRDefault="00605CCA" w:rsidP="00605CCA"/>
    <w:p w:rsidR="00FE63A2" w:rsidRDefault="00FE63A2" w:rsidP="00605CCA">
      <w:pPr>
        <w:ind w:firstLine="720"/>
      </w:pPr>
    </w:p>
    <w:p w:rsidR="00605CCA" w:rsidRDefault="00605CCA" w:rsidP="00605CCA">
      <w:pPr>
        <w:ind w:firstLine="720"/>
      </w:pPr>
    </w:p>
    <w:p w:rsidR="00605CCA" w:rsidRDefault="00605CCA" w:rsidP="00605CCA">
      <w:pPr>
        <w:ind w:firstLine="720"/>
      </w:pPr>
    </w:p>
    <w:p w:rsidR="008C78ED" w:rsidRDefault="008C78ED" w:rsidP="008C78ED">
      <w:pPr>
        <w:pStyle w:val="Heading3"/>
      </w:pPr>
      <w:r>
        <w:lastRenderedPageBreak/>
        <w:t>Summary</w:t>
      </w:r>
    </w:p>
    <w:p w:rsidR="008C78ED" w:rsidRDefault="008C78ED" w:rsidP="008C78ED"/>
    <w:p w:rsidR="008C78ED" w:rsidRPr="00590009" w:rsidRDefault="008C78ED" w:rsidP="008C78ED">
      <w:bookmarkStart w:id="0" w:name="_GoBack"/>
      <w:bookmarkEnd w:id="0"/>
      <w:r>
        <w:t>Total hours I have spent to finish project I can estimate to around 40. It is difficult to give precise number however. Not having background in web designing, I need to review basics again to make sure that next time I will not going to sacrifice too much time to properly set up main layout of page. I found that most of tutorials available online are focused on “float left” approach of building structure of website. But I tried to use as much flexbox instead, to understand way of how it can be used. Most of my time with building my first website I spent on repairing endless errors which occurred during project building. I almost fixed them all, apart from main page being slightly too wide on right side. Also, when I resizing my website, on bio page footer is covering some part of text. I decided to leave website with small problems and focus on code being validate and not have errors. End project has been validated, all pictures resized to have less than 1mb, and I kept material approach as much as I could.</w:t>
      </w:r>
    </w:p>
    <w:p w:rsidR="008C78ED" w:rsidRDefault="008C78ED" w:rsidP="008C78ED">
      <w:pPr>
        <w:pStyle w:val="Heading3"/>
      </w:pPr>
      <w:r>
        <w:t xml:space="preserve">Reference list </w:t>
      </w:r>
    </w:p>
    <w:p w:rsidR="008C78ED" w:rsidRDefault="008C78ED" w:rsidP="008C78ED"/>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Google fonts</w:t>
      </w:r>
      <w:r>
        <w:rPr>
          <w:rStyle w:val="apple-converted-space"/>
          <w:rFonts w:ascii="Helvetica" w:hAnsi="Helvetica" w:cs="Helvetica"/>
          <w:color w:val="505050"/>
        </w:rPr>
        <w:t> </w:t>
      </w:r>
      <w:r>
        <w:rPr>
          <w:rStyle w:val="lookup-resultcontent"/>
          <w:rFonts w:ascii="Helvetica" w:hAnsi="Helvetica" w:cs="Helvetica"/>
          <w:color w:val="505050"/>
        </w:rPr>
        <w:t>(no date) Available at: https://fonts.google.com/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color w:val="505050"/>
        </w:rPr>
        <w:t>Gandy, D. (no date)</w:t>
      </w:r>
      <w:r>
        <w:rPr>
          <w:rStyle w:val="apple-converted-space"/>
          <w:rFonts w:ascii="Helvetica" w:hAnsi="Helvetica" w:cs="Helvetica"/>
          <w:color w:val="505050"/>
        </w:rPr>
        <w:t> </w:t>
      </w:r>
      <w:r>
        <w:rPr>
          <w:rStyle w:val="lookup-resultcontent"/>
          <w:rFonts w:ascii="Helvetica" w:hAnsi="Helvetica" w:cs="Helvetica"/>
          <w:i/>
          <w:iCs/>
          <w:color w:val="505050"/>
        </w:rPr>
        <w:t>Download</w:t>
      </w:r>
      <w:r>
        <w:rPr>
          <w:rStyle w:val="lookup-resultcontent"/>
          <w:rFonts w:ascii="Helvetica" w:hAnsi="Helvetica" w:cs="Helvetica"/>
          <w:color w:val="505050"/>
        </w:rPr>
        <w:t>. Available at: http://fontawesome.io/ (Accessed: 01 January 2017).</w:t>
      </w:r>
    </w:p>
    <w:p w:rsidR="008C78ED" w:rsidRDefault="008C78ED" w:rsidP="008C78ED">
      <w:pPr>
        <w:rPr>
          <w:rFonts w:ascii="Helvetica" w:hAnsi="Helvetica" w:cs="Helvetica"/>
          <w:color w:val="505050"/>
        </w:rPr>
      </w:pPr>
      <w:r w:rsidRPr="00C80103">
        <w:rPr>
          <w:rFonts w:ascii="Helvetica" w:hAnsi="Helvetica" w:cs="Helvetica"/>
          <w:color w:val="505050"/>
        </w:rPr>
        <w:t xml:space="preserve">DAMITH C. RAJAPAKSE. (). </w:t>
      </w:r>
      <w:r w:rsidRPr="00C80103">
        <w:rPr>
          <w:rFonts w:ascii="Helvetica" w:hAnsi="Helvetica" w:cs="Helvetica"/>
          <w:i/>
          <w:color w:val="505050"/>
        </w:rPr>
        <w:t>QUOTES FOR SOFTWARE ENGINEERS</w:t>
      </w:r>
      <w:r>
        <w:rPr>
          <w:rFonts w:ascii="Helvetica" w:hAnsi="Helvetica" w:cs="Helvetica"/>
          <w:color w:val="505050"/>
        </w:rPr>
        <w:t xml:space="preserve"> (no date)</w:t>
      </w:r>
      <w:r w:rsidRPr="00C80103">
        <w:rPr>
          <w:rFonts w:ascii="Helvetica" w:hAnsi="Helvetica" w:cs="Helvetica"/>
          <w:color w:val="505050"/>
        </w:rPr>
        <w:t xml:space="preserve"> Available</w:t>
      </w:r>
      <w:r>
        <w:rPr>
          <w:rFonts w:ascii="Helvetica" w:hAnsi="Helvetica" w:cs="Helvetica"/>
          <w:color w:val="505050"/>
        </w:rPr>
        <w:t xml:space="preserve"> at</w:t>
      </w:r>
      <w:r w:rsidRPr="00C80103">
        <w:rPr>
          <w:rFonts w:ascii="Helvetica" w:hAnsi="Helvetica" w:cs="Helvetica"/>
          <w:color w:val="505050"/>
        </w:rPr>
        <w:t>: http://www.comp.nus.edu.sg/~damithch/pages/SE-qu</w:t>
      </w:r>
      <w:r>
        <w:rPr>
          <w:rFonts w:ascii="Helvetica" w:hAnsi="Helvetica" w:cs="Helvetica"/>
          <w:color w:val="505050"/>
        </w:rPr>
        <w:t>otes.htm?type=bestQuotes.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 xml:space="preserve">Free high quality photos · </w:t>
      </w:r>
      <w:proofErr w:type="spellStart"/>
      <w:r>
        <w:rPr>
          <w:rStyle w:val="lookup-resultcontent"/>
          <w:rFonts w:ascii="Helvetica" w:hAnsi="Helvetica" w:cs="Helvetica"/>
          <w:i/>
          <w:iCs/>
          <w:color w:val="505050"/>
        </w:rPr>
        <w:t>Pexels</w:t>
      </w:r>
      <w:proofErr w:type="spellEnd"/>
      <w:r>
        <w:rPr>
          <w:rStyle w:val="apple-converted-space"/>
          <w:rFonts w:ascii="Helvetica" w:hAnsi="Helvetica" w:cs="Helvetica"/>
          <w:color w:val="505050"/>
        </w:rPr>
        <w:t> </w:t>
      </w:r>
      <w:r>
        <w:rPr>
          <w:rStyle w:val="lookup-resultcontent"/>
          <w:rFonts w:ascii="Helvetica" w:hAnsi="Helvetica" w:cs="Helvetica"/>
          <w:color w:val="505050"/>
        </w:rPr>
        <w:t>(no date) Available at: http://pexels.com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How to create a Parallax Scrolling effect</w:t>
      </w:r>
      <w:r>
        <w:rPr>
          <w:rStyle w:val="apple-converted-space"/>
          <w:rFonts w:ascii="Helvetica" w:hAnsi="Helvetica" w:cs="Helvetica"/>
          <w:color w:val="505050"/>
        </w:rPr>
        <w:t> </w:t>
      </w:r>
      <w:r>
        <w:rPr>
          <w:rStyle w:val="lookup-resultcontent"/>
          <w:rFonts w:ascii="Helvetica" w:hAnsi="Helvetica" w:cs="Helvetica"/>
          <w:color w:val="505050"/>
        </w:rPr>
        <w:t>(2016) Available at: http://www.w3schools.com/howto/howto_css_parallax.asp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CSS3 gradients</w:t>
      </w:r>
      <w:r>
        <w:rPr>
          <w:rStyle w:val="apple-converted-space"/>
          <w:rFonts w:ascii="Helvetica" w:hAnsi="Helvetica" w:cs="Helvetica"/>
          <w:color w:val="505050"/>
        </w:rPr>
        <w:t> </w:t>
      </w:r>
      <w:r>
        <w:rPr>
          <w:rStyle w:val="lookup-resultcontent"/>
          <w:rFonts w:ascii="Helvetica" w:hAnsi="Helvetica" w:cs="Helvetica"/>
          <w:color w:val="505050"/>
        </w:rPr>
        <w:t>(no date) Available at: http://www.w3schools.com/css/css3_gradients.asp (Accessed: 01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CSS forms</w:t>
      </w:r>
      <w:r>
        <w:rPr>
          <w:rStyle w:val="apple-converted-space"/>
          <w:rFonts w:ascii="Helvetica" w:hAnsi="Helvetica" w:cs="Helvetica"/>
          <w:color w:val="505050"/>
        </w:rPr>
        <w:t> </w:t>
      </w:r>
      <w:r>
        <w:rPr>
          <w:rStyle w:val="lookup-resultcontent"/>
          <w:rFonts w:ascii="Helvetica" w:hAnsi="Helvetica" w:cs="Helvetica"/>
          <w:color w:val="505050"/>
        </w:rPr>
        <w:t>(no date) Available at: http://www.w3schools.com/css/css_form.asp (Accessed: 01 January 2017).</w:t>
      </w:r>
    </w:p>
    <w:p w:rsidR="008C78ED" w:rsidRDefault="008C78ED" w:rsidP="008C78ED">
      <w:pPr>
        <w:rPr>
          <w:rStyle w:val="lookup-resultcontent"/>
          <w:rFonts w:ascii="Helvetica" w:hAnsi="Helvetica" w:cs="Helvetica"/>
          <w:color w:val="505050"/>
        </w:rPr>
      </w:pPr>
      <w:proofErr w:type="spellStart"/>
      <w:r>
        <w:rPr>
          <w:rStyle w:val="lookup-resultcontent"/>
          <w:rFonts w:ascii="Helvetica" w:hAnsi="Helvetica" w:cs="Helvetica"/>
          <w:color w:val="505050"/>
        </w:rPr>
        <w:t>Coyier</w:t>
      </w:r>
      <w:proofErr w:type="spellEnd"/>
      <w:r>
        <w:rPr>
          <w:rStyle w:val="lookup-resultcontent"/>
          <w:rFonts w:ascii="Helvetica" w:hAnsi="Helvetica" w:cs="Helvetica"/>
          <w:color w:val="505050"/>
        </w:rPr>
        <w:t>, C. (2009)</w:t>
      </w:r>
      <w:r>
        <w:rPr>
          <w:rStyle w:val="apple-converted-space"/>
          <w:rFonts w:ascii="Helvetica" w:hAnsi="Helvetica" w:cs="Helvetica"/>
          <w:color w:val="505050"/>
        </w:rPr>
        <w:t> </w:t>
      </w:r>
      <w:r>
        <w:rPr>
          <w:rStyle w:val="lookup-resultcontent"/>
          <w:rFonts w:ascii="Helvetica" w:hAnsi="Helvetica" w:cs="Helvetica"/>
          <w:i/>
          <w:iCs/>
          <w:color w:val="505050"/>
        </w:rPr>
        <w:t>Text blocks over image</w:t>
      </w:r>
      <w:r>
        <w:rPr>
          <w:rStyle w:val="lookup-resultcontent"/>
          <w:rFonts w:ascii="Helvetica" w:hAnsi="Helvetica" w:cs="Helvetica"/>
          <w:color w:val="505050"/>
        </w:rPr>
        <w:t>. Available at: https://css-tricks.com/text-blocks-over-image/ (Accessed: 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i/>
          <w:iCs/>
          <w:color w:val="505050"/>
        </w:rPr>
        <w:t>Material design color palette generator</w:t>
      </w:r>
      <w:r>
        <w:rPr>
          <w:rStyle w:val="apple-converted-space"/>
          <w:rFonts w:ascii="Helvetica" w:hAnsi="Helvetica" w:cs="Helvetica"/>
          <w:color w:val="505050"/>
        </w:rPr>
        <w:t> </w:t>
      </w:r>
      <w:r>
        <w:rPr>
          <w:rStyle w:val="lookup-resultcontent"/>
          <w:rFonts w:ascii="Helvetica" w:hAnsi="Helvetica" w:cs="Helvetica"/>
          <w:color w:val="505050"/>
        </w:rPr>
        <w:t>(no date) Available at: https://www.materialpalette.com/ (Accessed: 1 January 2017).</w:t>
      </w:r>
    </w:p>
    <w:p w:rsidR="008C78ED" w:rsidRDefault="008C78ED" w:rsidP="008C78ED">
      <w:pPr>
        <w:rPr>
          <w:rStyle w:val="lookup-resultcontent"/>
          <w:rFonts w:ascii="Helvetica" w:hAnsi="Helvetica" w:cs="Helvetica"/>
          <w:color w:val="505050"/>
        </w:rPr>
      </w:pPr>
      <w:r>
        <w:rPr>
          <w:rStyle w:val="lookup-resultcontent"/>
          <w:rFonts w:ascii="Helvetica" w:hAnsi="Helvetica" w:cs="Helvetica"/>
          <w:color w:val="505050"/>
        </w:rPr>
        <w:t>Cope, S. (2011)</w:t>
      </w:r>
      <w:r>
        <w:rPr>
          <w:rStyle w:val="apple-converted-space"/>
          <w:rFonts w:ascii="Helvetica" w:hAnsi="Helvetica" w:cs="Helvetica"/>
          <w:color w:val="505050"/>
        </w:rPr>
        <w:t> </w:t>
      </w:r>
      <w:r>
        <w:rPr>
          <w:rStyle w:val="lookup-resultcontent"/>
          <w:rFonts w:ascii="Helvetica" w:hAnsi="Helvetica" w:cs="Helvetica"/>
          <w:i/>
          <w:iCs/>
          <w:color w:val="505050"/>
        </w:rPr>
        <w:t>Box-shadow</w:t>
      </w:r>
      <w:r>
        <w:rPr>
          <w:rStyle w:val="lookup-resultcontent"/>
          <w:rFonts w:ascii="Helvetica" w:hAnsi="Helvetica" w:cs="Helvetica"/>
          <w:color w:val="505050"/>
        </w:rPr>
        <w:t>. Available at: https://css-tricks.com/almanac/properties/b/box-shadow/ (Accessed: 1 January 2017).</w:t>
      </w:r>
    </w:p>
    <w:p w:rsidR="008C78ED" w:rsidRDefault="008C78ED" w:rsidP="008C78ED">
      <w:pPr>
        <w:rPr>
          <w:rStyle w:val="lookup-resultcontent"/>
          <w:rFonts w:ascii="Helvetica" w:hAnsi="Helvetica" w:cs="Helvetica"/>
          <w:color w:val="505050"/>
        </w:rPr>
      </w:pPr>
      <w:r w:rsidRPr="00590009">
        <w:rPr>
          <w:rStyle w:val="lookup-resultcontent"/>
          <w:rFonts w:ascii="Helvetica" w:hAnsi="Helvetica" w:cs="Helvetica"/>
          <w:color w:val="505050"/>
          <w:lang w:val="pl-PL"/>
        </w:rPr>
        <w:t>Pasja informatyki (2016)</w:t>
      </w:r>
      <w:r w:rsidRPr="00590009">
        <w:rPr>
          <w:rStyle w:val="apple-converted-space"/>
          <w:rFonts w:ascii="Helvetica" w:hAnsi="Helvetica" w:cs="Helvetica"/>
          <w:color w:val="505050"/>
          <w:lang w:val="pl-PL"/>
        </w:rPr>
        <w:t> </w:t>
      </w:r>
      <w:r w:rsidRPr="00590009">
        <w:rPr>
          <w:rStyle w:val="lookup-resultcontent"/>
          <w:rFonts w:ascii="Helvetica" w:hAnsi="Helvetica" w:cs="Helvetica"/>
          <w:i/>
          <w:iCs/>
          <w:color w:val="505050"/>
          <w:lang w:val="pl-PL"/>
        </w:rPr>
        <w:t>Programowanie webowe odc. 1: Rozpoczynamy pracę z kodem!</w:t>
      </w:r>
      <w:r w:rsidRPr="00590009">
        <w:rPr>
          <w:rStyle w:val="apple-converted-space"/>
          <w:rFonts w:ascii="Helvetica" w:hAnsi="Helvetica" w:cs="Helvetica"/>
          <w:color w:val="505050"/>
          <w:lang w:val="pl-PL"/>
        </w:rPr>
        <w:t> </w:t>
      </w:r>
      <w:r w:rsidRPr="00590009">
        <w:rPr>
          <w:rStyle w:val="lookup-resultcontent"/>
          <w:rFonts w:ascii="Helvetica" w:hAnsi="Helvetica" w:cs="Helvetica"/>
          <w:color w:val="505050"/>
        </w:rPr>
        <w:t>Available at: https://www.youtube.com/watch?v=45jobCQe71k (Accessed: 3 January 2017).</w:t>
      </w:r>
    </w:p>
    <w:sectPr w:rsidR="008C78ED"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ECF" w:rsidRDefault="00746ECF">
      <w:pPr>
        <w:spacing w:after="0" w:line="240" w:lineRule="auto"/>
      </w:pPr>
      <w:r>
        <w:separator/>
      </w:r>
    </w:p>
  </w:endnote>
  <w:endnote w:type="continuationSeparator" w:id="0">
    <w:p w:rsidR="00746ECF" w:rsidRDefault="0074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9B743C" w:rsidRDefault="009B743C">
        <w:pPr>
          <w:pStyle w:val="Footer"/>
        </w:pPr>
        <w:r>
          <w:fldChar w:fldCharType="begin"/>
        </w:r>
        <w:r>
          <w:instrText xml:space="preserve"> PAGE   \* MERGEFORMAT </w:instrText>
        </w:r>
        <w:r>
          <w:fldChar w:fldCharType="separate"/>
        </w:r>
        <w:r w:rsidR="008C78ED">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ECF" w:rsidRDefault="00746ECF">
      <w:pPr>
        <w:spacing w:after="0" w:line="240" w:lineRule="auto"/>
      </w:pPr>
      <w:r>
        <w:separator/>
      </w:r>
    </w:p>
  </w:footnote>
  <w:footnote w:type="continuationSeparator" w:id="0">
    <w:p w:rsidR="00746ECF" w:rsidRDefault="00746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9182C"/>
    <w:multiLevelType w:val="hybridMultilevel"/>
    <w:tmpl w:val="3E92DA3A"/>
    <w:lvl w:ilvl="0" w:tplc="172EB026">
      <w:numFmt w:val="bullet"/>
      <w:lvlText w:val="-"/>
      <w:lvlJc w:val="left"/>
      <w:pPr>
        <w:ind w:left="720" w:hanging="360"/>
      </w:pPr>
      <w:rPr>
        <w:rFonts w:ascii="Candara" w:eastAsiaTheme="minorEastAsia" w:hAnsi="Canda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6022F7"/>
    <w:multiLevelType w:val="hybridMultilevel"/>
    <w:tmpl w:val="8C52B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32"/>
    <w:rsid w:val="000A0F9B"/>
    <w:rsid w:val="00115C20"/>
    <w:rsid w:val="00123E1E"/>
    <w:rsid w:val="0013591F"/>
    <w:rsid w:val="0019540F"/>
    <w:rsid w:val="00216BF8"/>
    <w:rsid w:val="00226C7D"/>
    <w:rsid w:val="0024640E"/>
    <w:rsid w:val="002C1B16"/>
    <w:rsid w:val="00406DD2"/>
    <w:rsid w:val="00407C0D"/>
    <w:rsid w:val="004751FE"/>
    <w:rsid w:val="004F1132"/>
    <w:rsid w:val="00590009"/>
    <w:rsid w:val="005968ED"/>
    <w:rsid w:val="005C15C4"/>
    <w:rsid w:val="005C6B19"/>
    <w:rsid w:val="00605CCA"/>
    <w:rsid w:val="0062278A"/>
    <w:rsid w:val="006B77CC"/>
    <w:rsid w:val="00746ECF"/>
    <w:rsid w:val="00771F16"/>
    <w:rsid w:val="0078294C"/>
    <w:rsid w:val="007912B3"/>
    <w:rsid w:val="00795348"/>
    <w:rsid w:val="008B6008"/>
    <w:rsid w:val="008C78ED"/>
    <w:rsid w:val="0095164A"/>
    <w:rsid w:val="00971DEC"/>
    <w:rsid w:val="009B743C"/>
    <w:rsid w:val="009D27A2"/>
    <w:rsid w:val="00A854E4"/>
    <w:rsid w:val="00B64B70"/>
    <w:rsid w:val="00B66857"/>
    <w:rsid w:val="00BA3B94"/>
    <w:rsid w:val="00C07BE9"/>
    <w:rsid w:val="00C80103"/>
    <w:rsid w:val="00D03AD6"/>
    <w:rsid w:val="00D37401"/>
    <w:rsid w:val="00D53E91"/>
    <w:rsid w:val="00E669C1"/>
    <w:rsid w:val="00F9577D"/>
    <w:rsid w:val="00FE63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CA098"/>
  <w15:chartTrackingRefBased/>
  <w15:docId w15:val="{DEA6B5D7-C84F-4805-BF7F-8EE47823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605CCA"/>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605CCA"/>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605C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05CCA"/>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Date">
    <w:name w:val="Date"/>
    <w:basedOn w:val="Normal"/>
    <w:next w:val="Normal"/>
    <w:link w:val="DateChar"/>
    <w:uiPriority w:val="99"/>
    <w:semiHidden/>
    <w:unhideWhenUsed/>
    <w:rsid w:val="004F1132"/>
  </w:style>
  <w:style w:type="character" w:customStyle="1" w:styleId="DateChar">
    <w:name w:val="Date Char"/>
    <w:basedOn w:val="DefaultParagraphFont"/>
    <w:link w:val="Date"/>
    <w:uiPriority w:val="99"/>
    <w:semiHidden/>
    <w:rsid w:val="004F1132"/>
  </w:style>
  <w:style w:type="paragraph" w:styleId="ListParagraph">
    <w:name w:val="List Paragraph"/>
    <w:basedOn w:val="Normal"/>
    <w:uiPriority w:val="34"/>
    <w:unhideWhenUsed/>
    <w:qFormat/>
    <w:rsid w:val="004F1132"/>
    <w:pPr>
      <w:ind w:left="720"/>
      <w:contextualSpacing/>
    </w:pPr>
  </w:style>
  <w:style w:type="character" w:customStyle="1" w:styleId="lookup-resultcontent">
    <w:name w:val="lookup-result__content"/>
    <w:basedOn w:val="DefaultParagraphFont"/>
    <w:rsid w:val="0019540F"/>
  </w:style>
  <w:style w:type="character" w:customStyle="1" w:styleId="apple-converted-space">
    <w:name w:val="apple-converted-space"/>
    <w:basedOn w:val="DefaultParagraphFont"/>
    <w:rsid w:val="0019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Sarzynski\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EEDD-2255-4781-B754-6E455FE8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293</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Sarzynski</dc:creator>
  <cp:keywords/>
  <dc:description/>
  <cp:lastModifiedBy>Dominik Sarzynski</cp:lastModifiedBy>
  <cp:revision>12</cp:revision>
  <dcterms:created xsi:type="dcterms:W3CDTF">2016-12-29T09:59:00Z</dcterms:created>
  <dcterms:modified xsi:type="dcterms:W3CDTF">2017-01-14T15:39:00Z</dcterms:modified>
</cp:coreProperties>
</file>